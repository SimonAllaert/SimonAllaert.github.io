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Indelingstabel voor alle inhoud"/>
      </w:tblPr>
      <w:tblGrid>
        <w:gridCol w:w="2922"/>
        <w:gridCol w:w="6680"/>
      </w:tblGrid>
      <w:tr w:rsidR="00C420C8" w:rsidRPr="00686B5F" w14:paraId="627D8E34" w14:textId="77777777" w:rsidTr="00C420C8">
        <w:tc>
          <w:tcPr>
            <w:tcW w:w="3023" w:type="dxa"/>
          </w:tcPr>
          <w:p w14:paraId="398EAD8C" w14:textId="77777777" w:rsidR="00C420C8" w:rsidRPr="005152F2" w:rsidRDefault="002231E9" w:rsidP="003856C9">
            <w:pPr>
              <w:pStyle w:val="Kop1"/>
            </w:pPr>
            <w:r>
              <w:t>Simon Allaert</w:t>
            </w:r>
          </w:p>
          <w:p w14:paraId="31A4B471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7A6249FD" wp14:editId="27BD7B07">
                      <wp:extent cx="329184" cy="329184"/>
                      <wp:effectExtent l="0" t="0" r="13970" b="13970"/>
                      <wp:docPr id="49" name="Groep 43" title="E-mail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Vrije v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Vrije v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607AB2" id="Groep 43" o:spid="_x0000_s1026" alt="Titel: E-mail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XnWEPKBQAAExyAAAOAAAAAAAAAAAAAAAAAC4CAABkcnMvZTJvRG9jLnhtbFBLAQItABQA&#10;BgAIAAAAIQBoRxvQ2AAAAAMBAAAPAAAAAAAAAAAAAAAAAIIWAABkcnMvZG93bnJldi54bWxQSwUG&#10;AAAAAAQABADzAAAAhxcAAAAA&#10;">
                      <v:shape id="Vrije v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Vrije v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6AB3210" w14:textId="77777777" w:rsidR="00C420C8" w:rsidRPr="009D0B69" w:rsidRDefault="002231E9" w:rsidP="00441EB9">
            <w:pPr>
              <w:pStyle w:val="Kop3"/>
              <w:rPr>
                <w:sz w:val="20"/>
              </w:rPr>
            </w:pPr>
            <w:r w:rsidRPr="009D0B69">
              <w:rPr>
                <w:sz w:val="20"/>
              </w:rPr>
              <w:t>simonallaert@gmail.com</w:t>
            </w:r>
          </w:p>
          <w:p w14:paraId="40AC4F94" w14:textId="77777777" w:rsidR="00C420C8" w:rsidRPr="00C420C8" w:rsidRDefault="00C420C8" w:rsidP="005246B9">
            <w:pPr>
              <w:pStyle w:val="Afbeelding"/>
            </w:pPr>
            <w:r w:rsidRPr="00C420C8">
              <w:rPr>
                <w:noProof/>
                <w:lang w:eastAsia="nl-NL"/>
              </w:rPr>
              <mc:AlternateContent>
                <mc:Choice Requires="wpg">
                  <w:drawing>
                    <wp:inline distT="0" distB="0" distL="0" distR="0" wp14:anchorId="2B2588CC" wp14:editId="59FDB800">
                      <wp:extent cx="329184" cy="329184"/>
                      <wp:effectExtent l="0" t="0" r="13970" b="13970"/>
                      <wp:docPr id="80" name="Groep 37" title="Telefoonpictogram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Vrije v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Vrije v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36E9FE" id="Groep 37" o:spid="_x0000_s1026" alt="Titel: Telefoonpictogram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H77EH9JJQAA2t4AAA4AAAAAAAAAAAAAAAAALgIAAGRycy9lMm9Eb2MueG1sUEsBAi0AFAAGAAgA&#10;AAAhAGhHG9DYAAAAAwEAAA8AAAAAAAAAAAAAAAAAoycAAGRycy9kb3ducmV2LnhtbFBLBQYAAAAA&#10;BAAEAPMAAACoKAAAAAA=&#10;">
                      <v:shape id="Vrije v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Vrije v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2D75AA59" w14:textId="62FD95D8" w:rsidR="00C420C8" w:rsidRDefault="002231E9" w:rsidP="002231E9">
            <w:pPr>
              <w:pStyle w:val="Kop3"/>
            </w:pPr>
            <w:r>
              <w:t>+32</w:t>
            </w:r>
            <w:r w:rsidR="00C4574E">
              <w:t xml:space="preserve"> </w:t>
            </w:r>
            <w:r>
              <w:t>491 24 77 93</w:t>
            </w:r>
          </w:p>
          <w:p w14:paraId="1614DA0C" w14:textId="77777777" w:rsidR="009D0B69" w:rsidRDefault="009D0B69" w:rsidP="002231E9">
            <w:pPr>
              <w:pStyle w:val="Kop3"/>
            </w:pPr>
          </w:p>
          <w:p w14:paraId="38FDBD4D" w14:textId="77777777" w:rsidR="009D0B69" w:rsidRDefault="009D0B69" w:rsidP="002231E9">
            <w:pPr>
              <w:pStyle w:val="Kop3"/>
            </w:pPr>
            <w:r w:rsidRPr="009D0B69">
              <w:rPr>
                <w:noProof/>
              </w:rPr>
              <w:drawing>
                <wp:inline distT="0" distB="0" distL="0" distR="0" wp14:anchorId="7588B32F" wp14:editId="184F1474">
                  <wp:extent cx="476316" cy="438211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53FCA0" w14:textId="77777777" w:rsidR="009D0B69" w:rsidRDefault="002A1B79" w:rsidP="002231E9">
            <w:pPr>
              <w:pStyle w:val="Kop3"/>
            </w:pPr>
            <w:hyperlink r:id="rId8" w:history="1">
              <w:r w:rsidR="009D0B69" w:rsidRPr="009D0B69">
                <w:rPr>
                  <w:rFonts w:asciiTheme="minorHAnsi" w:eastAsiaTheme="minorHAnsi" w:hAnsiTheme="minorHAnsi" w:cstheme="minorBidi"/>
                  <w:caps w:val="0"/>
                  <w:color w:val="0000FF"/>
                  <w:szCs w:val="22"/>
                  <w:u w:val="single"/>
                </w:rPr>
                <w:t>https://linkedin.com/in/simon-allaert-853ab417b/</w:t>
              </w:r>
            </w:hyperlink>
          </w:p>
          <w:p w14:paraId="260F752C" w14:textId="77777777" w:rsidR="009D0B69" w:rsidRPr="00C420C8" w:rsidRDefault="009D0B69" w:rsidP="002231E9">
            <w:pPr>
              <w:pStyle w:val="Kop3"/>
            </w:pPr>
          </w:p>
          <w:tbl>
            <w:tblPr>
              <w:tblW w:w="3072" w:type="dxa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Indelingstabel links"/>
            </w:tblPr>
            <w:tblGrid>
              <w:gridCol w:w="3072"/>
            </w:tblGrid>
            <w:tr w:rsidR="00C420C8" w:rsidRPr="00686B5F" w14:paraId="2DB98233" w14:textId="77777777" w:rsidTr="0000495E">
              <w:trPr>
                <w:trHeight w:val="2289"/>
              </w:trPr>
              <w:tc>
                <w:tcPr>
                  <w:tcW w:w="3072" w:type="dxa"/>
                  <w:tcMar>
                    <w:top w:w="288" w:type="dxa"/>
                    <w:bottom w:w="288" w:type="dxa"/>
                  </w:tcMar>
                </w:tcPr>
                <w:p w14:paraId="3A0ED3F4" w14:textId="77777777" w:rsidR="00C420C8" w:rsidRDefault="002A1B79" w:rsidP="0043426C">
                  <w:pPr>
                    <w:pStyle w:val="Kop3"/>
                  </w:pPr>
                  <w:sdt>
                    <w:sdtPr>
                      <w:alias w:val="Vaardigheden:"/>
                      <w:tag w:val="Vaardigheden:"/>
                      <w:id w:val="1490835561"/>
                      <w:placeholder>
                        <w:docPart w:val="23C21CBA777844489B8680A39076C17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nl-NL"/>
                        </w:rPr>
                        <w:t>Vaardigheden</w:t>
                      </w:r>
                    </w:sdtContent>
                  </w:sdt>
                </w:p>
                <w:p w14:paraId="65E60F9B" w14:textId="77777777" w:rsidR="00C420C8" w:rsidRPr="005A7E57" w:rsidRDefault="00C420C8" w:rsidP="00616FF4">
                  <w:pPr>
                    <w:pStyle w:val="Lijnvoorafbeelding"/>
                  </w:pPr>
                  <w:r>
                    <w:rPr>
                      <w:lang w:eastAsia="nl-NL"/>
                    </w:rPr>
                    <mc:AlternateContent>
                      <mc:Choice Requires="wps">
                        <w:drawing>
                          <wp:inline distT="0" distB="0" distL="0" distR="0" wp14:anchorId="2CD05BB7" wp14:editId="505B5073">
                            <wp:extent cx="221615" cy="0"/>
                            <wp:effectExtent l="0" t="0" r="26035" b="19050"/>
                            <wp:docPr id="84" name="Rechte verbindingslijn 84" title="Afbeelding van lijn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3650C6E" id="Rechte verbindingslijn 84" o:spid="_x0000_s1026" alt="Titel: Afbeelding van lijn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5F19097" w14:textId="77777777" w:rsidR="00C420C8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Java</w:t>
                  </w:r>
                </w:p>
                <w:p w14:paraId="5F44BE2E" w14:textId="77777777" w:rsidR="0000495E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Python</w:t>
                  </w:r>
                </w:p>
                <w:p w14:paraId="6B40D5EE" w14:textId="77777777" w:rsidR="0000495E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Javascript</w:t>
                  </w:r>
                </w:p>
                <w:p w14:paraId="315C08E4" w14:textId="77777777" w:rsidR="0000495E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HTML</w:t>
                  </w:r>
                </w:p>
                <w:p w14:paraId="32CDEF5E" w14:textId="77777777" w:rsidR="0000495E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CSS</w:t>
                  </w:r>
                </w:p>
                <w:p w14:paraId="2164A924" w14:textId="44976BA5" w:rsidR="0000495E" w:rsidRPr="00C4574E" w:rsidRDefault="0000495E" w:rsidP="00463463">
                  <w:pPr>
                    <w:rPr>
                      <w:lang w:val="fr-BE"/>
                    </w:rPr>
                  </w:pPr>
                  <w:r w:rsidRPr="00C4574E">
                    <w:rPr>
                      <w:lang w:val="fr-BE"/>
                    </w:rPr>
                    <w:t>G</w:t>
                  </w:r>
                  <w:r w:rsidR="00686B5F">
                    <w:rPr>
                      <w:lang w:val="fr-BE"/>
                    </w:rPr>
                    <w:t>uitar</w:t>
                  </w:r>
                  <w:bookmarkStart w:id="0" w:name="_GoBack"/>
                  <w:bookmarkEnd w:id="0"/>
                </w:p>
              </w:tc>
            </w:tr>
          </w:tbl>
          <w:p w14:paraId="40C4BA3D" w14:textId="77777777" w:rsidR="00C420C8" w:rsidRPr="00C4574E" w:rsidRDefault="00C420C8" w:rsidP="003856C9">
            <w:pPr>
              <w:rPr>
                <w:lang w:val="fr-BE"/>
              </w:rPr>
            </w:pPr>
          </w:p>
        </w:tc>
        <w:tc>
          <w:tcPr>
            <w:tcW w:w="6912" w:type="dxa"/>
          </w:tcPr>
          <w:tbl>
            <w:tblPr>
              <w:tblpPr w:leftFromText="141" w:rightFromText="141" w:tblpY="-630"/>
              <w:tblOverlap w:val="never"/>
              <w:tblW w:w="5000" w:type="pct"/>
              <w:tblLayout w:type="fixed"/>
              <w:tblLook w:val="04A0" w:firstRow="1" w:lastRow="0" w:firstColumn="1" w:lastColumn="0" w:noHBand="0" w:noVBand="1"/>
              <w:tblDescription w:val="Indelingstabel rechts"/>
            </w:tblPr>
            <w:tblGrid>
              <w:gridCol w:w="6680"/>
            </w:tblGrid>
            <w:tr w:rsidR="00C4574E" w14:paraId="0AB22D4A" w14:textId="77777777" w:rsidTr="00E449A5">
              <w:trPr>
                <w:trHeight w:val="2435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4AD96C86" w14:textId="692CADC8" w:rsidR="00C4574E" w:rsidRPr="005152F2" w:rsidRDefault="00686B5F" w:rsidP="00C4574E">
                  <w:pPr>
                    <w:pStyle w:val="Kop2"/>
                  </w:pPr>
                  <w:r>
                    <w:t>Education</w:t>
                  </w:r>
                </w:p>
                <w:p w14:paraId="12252AF9" w14:textId="5E9289BF" w:rsidR="00C4574E" w:rsidRPr="0043426C" w:rsidRDefault="00686B5F" w:rsidP="00C4574E">
                  <w:pPr>
                    <w:pStyle w:val="Kop4"/>
                  </w:pPr>
                  <w:r>
                    <w:t>Applied informatics</w:t>
                  </w:r>
                </w:p>
                <w:p w14:paraId="36EE4137" w14:textId="77777777" w:rsidR="00C4574E" w:rsidRPr="005152F2" w:rsidRDefault="00C4574E" w:rsidP="00C4574E">
                  <w:pPr>
                    <w:pStyle w:val="Kop5"/>
                  </w:pPr>
                  <w:r>
                    <w:t>UCLL</w:t>
                  </w:r>
                </w:p>
                <w:p w14:paraId="6D489BA4" w14:textId="77777777" w:rsidR="00C4574E" w:rsidRDefault="00C4574E" w:rsidP="00C4574E">
                  <w:r>
                    <w:t>2017 – 2020</w:t>
                  </w:r>
                </w:p>
                <w:p w14:paraId="1587D96B" w14:textId="172783F1" w:rsidR="00C4574E" w:rsidRPr="0043426C" w:rsidRDefault="00686B5F" w:rsidP="00C4574E">
                  <w:pPr>
                    <w:pStyle w:val="Kop4"/>
                  </w:pPr>
                  <w:r>
                    <w:t>Civil engeniering</w:t>
                  </w:r>
                </w:p>
                <w:p w14:paraId="17AC94A5" w14:textId="77777777" w:rsidR="00C4574E" w:rsidRPr="005152F2" w:rsidRDefault="00C4574E" w:rsidP="00C4574E">
                  <w:pPr>
                    <w:pStyle w:val="Kop5"/>
                  </w:pPr>
                  <w:r>
                    <w:t>KU Leuven</w:t>
                  </w:r>
                </w:p>
                <w:p w14:paraId="52CF4F50" w14:textId="77777777" w:rsidR="00C4574E" w:rsidRDefault="00C4574E" w:rsidP="00C4574E">
                  <w:r>
                    <w:t>2016 – 2017</w:t>
                  </w:r>
                </w:p>
                <w:p w14:paraId="762293F0" w14:textId="726FD6EE" w:rsidR="00C4574E" w:rsidRPr="0043426C" w:rsidRDefault="00686B5F" w:rsidP="00C4574E">
                  <w:pPr>
                    <w:pStyle w:val="Kop4"/>
                  </w:pPr>
                  <w:r>
                    <w:t>Science - Mathematics</w:t>
                  </w:r>
                </w:p>
                <w:p w14:paraId="27926343" w14:textId="77777777" w:rsidR="00C4574E" w:rsidRPr="005152F2" w:rsidRDefault="00C4574E" w:rsidP="00C4574E">
                  <w:pPr>
                    <w:pStyle w:val="Kop5"/>
                  </w:pPr>
                  <w:r>
                    <w:t>Sint-Pieterscollege</w:t>
                  </w:r>
                </w:p>
                <w:p w14:paraId="0AC034B1" w14:textId="35F6CB98" w:rsidR="00C4574E" w:rsidRPr="0000495E" w:rsidRDefault="00C4574E" w:rsidP="00C4574E">
                  <w:r>
                    <w:t>2010 – 2016</w:t>
                  </w:r>
                </w:p>
              </w:tc>
            </w:tr>
            <w:tr w:rsidR="00C4574E" w14:paraId="04F0CADB" w14:textId="77777777" w:rsidTr="00C4574E">
              <w:trPr>
                <w:trHeight w:val="2538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3D95B2AB" w14:textId="1AFE16DA" w:rsidR="00C4574E" w:rsidRPr="00686B5F" w:rsidRDefault="00686B5F" w:rsidP="00C4574E">
                  <w:pPr>
                    <w:pStyle w:val="Kop2"/>
                    <w:rPr>
                      <w:lang w:val="en-US"/>
                    </w:rPr>
                  </w:pPr>
                  <w:r w:rsidRPr="00686B5F">
                    <w:rPr>
                      <w:lang w:val="en-US"/>
                    </w:rPr>
                    <w:t>Work e</w:t>
                  </w:r>
                  <w:r>
                    <w:rPr>
                      <w:lang w:val="en-US"/>
                    </w:rPr>
                    <w:t>xperience</w:t>
                  </w:r>
                </w:p>
                <w:p w14:paraId="32F430A0" w14:textId="5D289286" w:rsidR="00C4574E" w:rsidRPr="00686B5F" w:rsidRDefault="00686B5F" w:rsidP="00C4574E">
                  <w:pPr>
                    <w:pStyle w:val="Kop4"/>
                    <w:rPr>
                      <w:lang w:val="fr-BE"/>
                    </w:rPr>
                  </w:pPr>
                  <w:r>
                    <w:rPr>
                      <w:lang w:val="en-US"/>
                    </w:rPr>
                    <w:t>Server/</w:t>
                  </w:r>
                  <w:r w:rsidR="00C4574E" w:rsidRPr="00686B5F">
                    <w:rPr>
                      <w:lang w:val="en-US"/>
                    </w:rPr>
                    <w:t xml:space="preserve">barman Brasserie st. </w:t>
                  </w:r>
                  <w:r w:rsidR="00C4574E" w:rsidRPr="00686B5F">
                    <w:rPr>
                      <w:lang w:val="fr-BE"/>
                    </w:rPr>
                    <w:t>jean</w:t>
                  </w:r>
                </w:p>
                <w:p w14:paraId="5CFA302E" w14:textId="77777777" w:rsidR="00C4574E" w:rsidRPr="00686B5F" w:rsidRDefault="00C4574E" w:rsidP="00C4574E">
                  <w:pPr>
                    <w:pStyle w:val="Kop5"/>
                    <w:rPr>
                      <w:lang w:val="fr-BE"/>
                    </w:rPr>
                  </w:pPr>
                  <w:r w:rsidRPr="00686B5F">
                    <w:rPr>
                      <w:lang w:val="fr-BE"/>
                    </w:rPr>
                    <w:t>Juli 2018</w:t>
                  </w:r>
                </w:p>
                <w:p w14:paraId="05174E8C" w14:textId="77777777" w:rsidR="00C4574E" w:rsidRDefault="00C4574E" w:rsidP="00C4574E">
                  <w:r>
                    <w:t>Eten en drank serveren</w:t>
                  </w:r>
                  <w:r>
                    <w:tab/>
                  </w:r>
                </w:p>
                <w:p w14:paraId="3C32D3B6" w14:textId="6A2D11AC" w:rsidR="00C4574E" w:rsidRDefault="00C4574E" w:rsidP="00C4574E">
                  <w:r>
                    <w:t>Drank aan de bar voorzien</w:t>
                  </w:r>
                </w:p>
              </w:tc>
            </w:tr>
            <w:tr w:rsidR="00C420C8" w:rsidRPr="00686B5F" w14:paraId="32BF0EE8" w14:textId="77777777" w:rsidTr="00E449A5"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14:paraId="24A2EFF4" w14:textId="4ABD59F6" w:rsidR="00C420C8" w:rsidRPr="00686B5F" w:rsidRDefault="00686B5F" w:rsidP="008F6337">
                  <w:pPr>
                    <w:pStyle w:val="Kop2"/>
                    <w:rPr>
                      <w:lang w:val="en-US"/>
                    </w:rPr>
                  </w:pPr>
                  <w:r w:rsidRPr="00686B5F">
                    <w:rPr>
                      <w:lang w:val="en-US"/>
                    </w:rPr>
                    <w:t>Volunteering experience or leadership</w:t>
                  </w:r>
                </w:p>
                <w:p w14:paraId="19DC268E" w14:textId="4C751692" w:rsidR="00C420C8" w:rsidRPr="00686B5F" w:rsidRDefault="00686B5F" w:rsidP="008F6337">
                  <w:pPr>
                    <w:rPr>
                      <w:lang w:val="en-US"/>
                    </w:rPr>
                  </w:pPr>
                  <w:r w:rsidRPr="00686B5F">
                    <w:rPr>
                      <w:lang w:val="en-US"/>
                    </w:rPr>
                    <w:t>Bo</w:t>
                  </w:r>
                  <w:r>
                    <w:rPr>
                      <w:lang w:val="en-US"/>
                    </w:rPr>
                    <w:t>ard in student oranisation Diana</w:t>
                  </w:r>
                </w:p>
                <w:p w14:paraId="1DB1F8C3" w14:textId="34385CC9" w:rsidR="00C4574E" w:rsidRPr="00686B5F" w:rsidRDefault="00C4574E" w:rsidP="008F6337">
                  <w:pPr>
                    <w:rPr>
                      <w:lang w:val="en-US"/>
                    </w:rPr>
                  </w:pPr>
                  <w:r w:rsidRPr="00686B5F">
                    <w:rPr>
                      <w:lang w:val="en-US"/>
                    </w:rPr>
                    <w:t>Facbar</w:t>
                  </w:r>
                </w:p>
                <w:p w14:paraId="07C9A187" w14:textId="0AACCDD2" w:rsidR="00E17B3F" w:rsidRPr="00686B5F" w:rsidRDefault="00E17B3F" w:rsidP="008F6337">
                  <w:pPr>
                    <w:rPr>
                      <w:lang w:val="en-US"/>
                    </w:rPr>
                  </w:pPr>
                  <w:r w:rsidRPr="00686B5F">
                    <w:rPr>
                      <w:lang w:val="en-US"/>
                    </w:rPr>
                    <w:t>201</w:t>
                  </w:r>
                  <w:r w:rsidR="00E449A5" w:rsidRPr="00686B5F">
                    <w:rPr>
                      <w:lang w:val="en-US"/>
                    </w:rPr>
                    <w:t>8</w:t>
                  </w:r>
                  <w:r w:rsidRPr="00686B5F">
                    <w:rPr>
                      <w:lang w:val="en-US"/>
                    </w:rPr>
                    <w:t xml:space="preserve"> </w:t>
                  </w:r>
                  <w:r w:rsidR="00C4574E" w:rsidRPr="00686B5F">
                    <w:rPr>
                      <w:lang w:val="en-US"/>
                    </w:rPr>
                    <w:t xml:space="preserve">– </w:t>
                  </w:r>
                  <w:r w:rsidRPr="00686B5F">
                    <w:rPr>
                      <w:lang w:val="en-US"/>
                    </w:rPr>
                    <w:t>20</w:t>
                  </w:r>
                  <w:r w:rsidR="00C4574E" w:rsidRPr="00686B5F">
                    <w:rPr>
                      <w:lang w:val="en-US"/>
                    </w:rPr>
                    <w:t>19</w:t>
                  </w:r>
                </w:p>
                <w:p w14:paraId="218A9F09" w14:textId="5F5971E6" w:rsidR="00C4574E" w:rsidRPr="00686B5F" w:rsidRDefault="00C4574E" w:rsidP="008F6337">
                  <w:pPr>
                    <w:rPr>
                      <w:lang w:val="en-US"/>
                    </w:rPr>
                  </w:pPr>
                  <w:r w:rsidRPr="00686B5F">
                    <w:rPr>
                      <w:lang w:val="en-US"/>
                    </w:rPr>
                    <w:t>Secretar</w:t>
                  </w:r>
                  <w:r w:rsidR="00686B5F">
                    <w:rPr>
                      <w:lang w:val="en-US"/>
                    </w:rPr>
                    <w:t>y</w:t>
                  </w:r>
                </w:p>
                <w:p w14:paraId="2DBFD0EE" w14:textId="12F170B5" w:rsidR="00C4574E" w:rsidRPr="00686B5F" w:rsidRDefault="00C4574E" w:rsidP="00C4574E">
                  <w:pPr>
                    <w:rPr>
                      <w:lang w:val="en-US"/>
                    </w:rPr>
                  </w:pPr>
                  <w:r w:rsidRPr="00686B5F">
                    <w:rPr>
                      <w:lang w:val="en-US"/>
                    </w:rPr>
                    <w:t>2019 – 2020</w:t>
                  </w:r>
                </w:p>
              </w:tc>
            </w:tr>
          </w:tbl>
          <w:p w14:paraId="66ABA8F4" w14:textId="77777777" w:rsidR="00C420C8" w:rsidRPr="00686B5F" w:rsidRDefault="00C420C8" w:rsidP="003856C9">
            <w:pPr>
              <w:rPr>
                <w:lang w:val="en-US"/>
              </w:rPr>
            </w:pPr>
          </w:p>
        </w:tc>
      </w:tr>
    </w:tbl>
    <w:p w14:paraId="05C53A82" w14:textId="77777777" w:rsidR="003F5FDB" w:rsidRPr="00686B5F" w:rsidRDefault="003F5FDB" w:rsidP="00841714">
      <w:pPr>
        <w:pStyle w:val="Geenafstand"/>
        <w:rPr>
          <w:lang w:val="en-US"/>
        </w:rPr>
      </w:pPr>
    </w:p>
    <w:sectPr w:rsidR="003F5FDB" w:rsidRPr="00686B5F" w:rsidSect="00C72735">
      <w:headerReference w:type="default" r:id="rId9"/>
      <w:footerReference w:type="default" r:id="rId10"/>
      <w:head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F2A0C" w14:textId="77777777" w:rsidR="002A1B79" w:rsidRDefault="002A1B79" w:rsidP="003856C9">
      <w:pPr>
        <w:spacing w:after="0" w:line="240" w:lineRule="auto"/>
      </w:pPr>
      <w:r>
        <w:separator/>
      </w:r>
    </w:p>
  </w:endnote>
  <w:endnote w:type="continuationSeparator" w:id="0">
    <w:p w14:paraId="0666DD21" w14:textId="77777777" w:rsidR="002A1B79" w:rsidRDefault="002A1B79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31887" w14:textId="77777777" w:rsidR="003856C9" w:rsidRDefault="007803B7" w:rsidP="007803B7">
    <w:pPr>
      <w:pStyle w:val="Voettekst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C3E1A4D" wp14:editId="6583BD7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ep 4" title="Grafisch ontwerp van voet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Vrije v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Vrije v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Vrije v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Vrije v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Vrije v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Vrije v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Vrije v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Vrije v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Vrije v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4702F01" id="Groep 4" o:spid="_x0000_s1026" alt="Titel: Grafisch ontwerp van voettekst met grijze rechthoeken in verschillende hoeken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">
              <o:lock v:ext="edit" aspectratio="t"/>
              <v:shape id="Vrije v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Vrije v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Vrije v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Vrije v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Vrije v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Vrije v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Vrije v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Vrije v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Vrije v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nl-NL"/>
          </w:rPr>
          <w:fldChar w:fldCharType="begin"/>
        </w:r>
        <w:r w:rsidR="001765FE">
          <w:rPr>
            <w:lang w:bidi="nl-NL"/>
          </w:rPr>
          <w:instrText xml:space="preserve"> PAGE   \* MERGEFORMAT </w:instrText>
        </w:r>
        <w:r w:rsidR="001765FE">
          <w:rPr>
            <w:lang w:bidi="nl-NL"/>
          </w:rPr>
          <w:fldChar w:fldCharType="separate"/>
        </w:r>
        <w:r w:rsidR="00C72735">
          <w:rPr>
            <w:noProof/>
            <w:lang w:bidi="nl-NL"/>
          </w:rPr>
          <w:t>2</w:t>
        </w:r>
        <w:r w:rsidR="001765FE">
          <w:rPr>
            <w:noProof/>
            <w:lang w:bidi="nl-NL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94D2" w14:textId="77777777" w:rsidR="002A1B79" w:rsidRDefault="002A1B79" w:rsidP="003856C9">
      <w:pPr>
        <w:spacing w:after="0" w:line="240" w:lineRule="auto"/>
      </w:pPr>
      <w:r>
        <w:separator/>
      </w:r>
    </w:p>
  </w:footnote>
  <w:footnote w:type="continuationSeparator" w:id="0">
    <w:p w14:paraId="373459EB" w14:textId="77777777" w:rsidR="002A1B79" w:rsidRDefault="002A1B79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6C2CF" w14:textId="77777777" w:rsidR="003856C9" w:rsidRDefault="007803B7">
    <w:pPr>
      <w:pStyle w:val="Koptekst"/>
    </w:pPr>
    <w:r w:rsidRPr="00DC79BB"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C3A6402" wp14:editId="371B454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ep 17" title="Grafisch ontwerp van koptekst met grijze rechthoeken in verschillende hoek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Vrije v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Vrije v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Vrije v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Vrije v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Vrije v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Vrije v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Vrije v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Vrije v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Vrije v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Vrije v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0D28D4B" id="Groep 17" o:spid="_x0000_s1026" alt="Titel: Grafisch ontwerp van koptekst met grijze rechthoeken in verschillende hoeken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HCvCNa3FgAA0awAAA4AAAAAAAAA&#10;AAAAAAAALgIAAGRycy9lMm9Eb2MueG1sUEsBAi0AFAAGAAgAAAAhAEzxCuXcAAAABQEAAA8AAAAA&#10;AAAAAAAAAAAAERkAAGRycy9kb3ducmV2LnhtbFBLBQYAAAAABAAEAPMAAAAaGgAAAAA=&#10;">
              <o:lock v:ext="edit" aspectratio="t"/>
              <v:shape id="Vrije v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Vrije v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Vrije v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Vrije v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Vrije v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Vrije v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Vrije v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Vrije v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Vrije v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Vrije v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63CCC1" w14:textId="77777777" w:rsidR="00DC79BB" w:rsidRDefault="00DC79BB" w:rsidP="009D0B69">
    <w:pPr>
      <w:pStyle w:val="Koptekst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1E9"/>
    <w:rsid w:val="0000495E"/>
    <w:rsid w:val="00052BE1"/>
    <w:rsid w:val="0007412A"/>
    <w:rsid w:val="00081F28"/>
    <w:rsid w:val="0010199E"/>
    <w:rsid w:val="0010257B"/>
    <w:rsid w:val="001166C2"/>
    <w:rsid w:val="001503AC"/>
    <w:rsid w:val="001765FE"/>
    <w:rsid w:val="0019561F"/>
    <w:rsid w:val="001B32D2"/>
    <w:rsid w:val="002231E9"/>
    <w:rsid w:val="00283B81"/>
    <w:rsid w:val="00293B83"/>
    <w:rsid w:val="002A1B79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A4AD3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86B5F"/>
    <w:rsid w:val="006A3CE7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D0B69"/>
    <w:rsid w:val="009D1627"/>
    <w:rsid w:val="009F6E3E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4574E"/>
    <w:rsid w:val="00C72735"/>
    <w:rsid w:val="00CE6306"/>
    <w:rsid w:val="00D11C4D"/>
    <w:rsid w:val="00D5067A"/>
    <w:rsid w:val="00DC0F74"/>
    <w:rsid w:val="00DC79BB"/>
    <w:rsid w:val="00DF0A0F"/>
    <w:rsid w:val="00E17B3F"/>
    <w:rsid w:val="00E34D58"/>
    <w:rsid w:val="00E449A5"/>
    <w:rsid w:val="00E941EF"/>
    <w:rsid w:val="00EB1C1B"/>
    <w:rsid w:val="00F077AE"/>
    <w:rsid w:val="00F14687"/>
    <w:rsid w:val="00F56435"/>
    <w:rsid w:val="00F91A9C"/>
    <w:rsid w:val="00F927F0"/>
    <w:rsid w:val="00F943BB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D8EB8"/>
  <w15:chartTrackingRefBased/>
  <w15:docId w15:val="{959726EE-7883-4A7A-AAC0-A38FA610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C4574E"/>
  </w:style>
  <w:style w:type="paragraph" w:styleId="Kop1">
    <w:name w:val="heading 1"/>
    <w:basedOn w:val="Standaard"/>
    <w:link w:val="Kop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Kop2">
    <w:name w:val="heading 2"/>
    <w:basedOn w:val="Standaard"/>
    <w:link w:val="Kop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Kop3">
    <w:name w:val="heading 3"/>
    <w:basedOn w:val="Standaard"/>
    <w:link w:val="Kop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Kop4">
    <w:name w:val="heading 4"/>
    <w:basedOn w:val="Standaard"/>
    <w:link w:val="Kop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C007A5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007A5"/>
  </w:style>
  <w:style w:type="paragraph" w:styleId="Voettekst">
    <w:name w:val="footer"/>
    <w:basedOn w:val="Standaard"/>
    <w:link w:val="Voettekst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20E6"/>
  </w:style>
  <w:style w:type="table" w:styleId="Tabelraster">
    <w:name w:val="Table Grid"/>
    <w:basedOn w:val="Standaardtabe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kstvantijdelijkeaanduiding">
    <w:name w:val="Placeholder Text"/>
    <w:basedOn w:val="Standaardalinea-lettertype"/>
    <w:uiPriority w:val="99"/>
    <w:semiHidden/>
    <w:rsid w:val="003053D9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Kop5Char">
    <w:name w:val="Kop 5 Char"/>
    <w:basedOn w:val="Standaardalinea-lettertype"/>
    <w:link w:val="Kop5"/>
    <w:uiPriority w:val="9"/>
    <w:rsid w:val="00463463"/>
    <w:rPr>
      <w:rFonts w:asciiTheme="majorHAnsi" w:eastAsiaTheme="majorEastAsia" w:hAnsiTheme="majorHAnsi" w:cstheme="majorBidi"/>
    </w:rPr>
  </w:style>
  <w:style w:type="paragraph" w:styleId="Geenafstand">
    <w:name w:val="No Spacing"/>
    <w:uiPriority w:val="12"/>
    <w:qFormat/>
    <w:rsid w:val="005A7E57"/>
    <w:pPr>
      <w:spacing w:after="0" w:line="240" w:lineRule="auto"/>
    </w:pPr>
  </w:style>
  <w:style w:type="paragraph" w:customStyle="1" w:styleId="Lijnvoorafbeelding">
    <w:name w:val="Lijn voor afbeelding"/>
    <w:basedOn w:val="Standaard"/>
    <w:next w:val="Standaard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el">
    <w:name w:val="Title"/>
    <w:basedOn w:val="Standaard"/>
    <w:next w:val="Standaard"/>
    <w:link w:val="Titel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OndertitelChar">
    <w:name w:val="Ondertitel Char"/>
    <w:basedOn w:val="Standaardalinea-lettertype"/>
    <w:link w:val="Ondertitel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41714"/>
    <w:rPr>
      <w:rFonts w:ascii="Segoe UI" w:hAnsi="Segoe UI" w:cs="Segoe UI"/>
      <w:szCs w:val="18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841714"/>
  </w:style>
  <w:style w:type="paragraph" w:styleId="Bloktekst">
    <w:name w:val="Block Text"/>
    <w:basedOn w:val="Standaard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841714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841714"/>
  </w:style>
  <w:style w:type="paragraph" w:styleId="Plattetekst2">
    <w:name w:val="Body Text 2"/>
    <w:basedOn w:val="Standaard"/>
    <w:link w:val="Plattetekst2Char"/>
    <w:uiPriority w:val="99"/>
    <w:semiHidden/>
    <w:unhideWhenUsed/>
    <w:rsid w:val="00841714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841714"/>
  </w:style>
  <w:style w:type="paragraph" w:styleId="Plattetekst3">
    <w:name w:val="Body Text 3"/>
    <w:basedOn w:val="Standaard"/>
    <w:link w:val="Platteteks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841714"/>
    <w:rPr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841714"/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841714"/>
    <w:pPr>
      <w:spacing w:after="120"/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841714"/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841714"/>
    <w:pPr>
      <w:spacing w:after="6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841714"/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841714"/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841714"/>
    <w:rPr>
      <w:szCs w:val="16"/>
    </w:rPr>
  </w:style>
  <w:style w:type="character" w:styleId="Titelvanboek">
    <w:name w:val="Book Title"/>
    <w:basedOn w:val="Standaardalinea-lettertype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841714"/>
  </w:style>
  <w:style w:type="table" w:styleId="Kleurrijkraster">
    <w:name w:val="Colorful Grid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841714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41714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41714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41714"/>
    <w:rPr>
      <w:b/>
      <w:bCs/>
      <w:szCs w:val="20"/>
    </w:rPr>
  </w:style>
  <w:style w:type="table" w:styleId="Donkerelijst">
    <w:name w:val="Dark List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841714"/>
  </w:style>
  <w:style w:type="character" w:customStyle="1" w:styleId="DatumChar">
    <w:name w:val="Datum Char"/>
    <w:basedOn w:val="Standaardalinea-lettertype"/>
    <w:link w:val="Datum"/>
    <w:uiPriority w:val="99"/>
    <w:semiHidden/>
    <w:rsid w:val="00841714"/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841714"/>
    <w:rPr>
      <w:rFonts w:ascii="Segoe UI" w:hAnsi="Segoe UI" w:cs="Segoe UI"/>
      <w:szCs w:val="16"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841714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841714"/>
  </w:style>
  <w:style w:type="character" w:styleId="Nadruk">
    <w:name w:val="Emphasis"/>
    <w:basedOn w:val="Standaardalinea-lettertype"/>
    <w:uiPriority w:val="20"/>
    <w:semiHidden/>
    <w:unhideWhenUsed/>
    <w:qFormat/>
    <w:rsid w:val="00841714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841714"/>
    <w:rPr>
      <w:szCs w:val="20"/>
    </w:rPr>
  </w:style>
  <w:style w:type="paragraph" w:styleId="Adresenvelop">
    <w:name w:val="envelope address"/>
    <w:basedOn w:val="Standaard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41714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41714"/>
    <w:rPr>
      <w:szCs w:val="20"/>
    </w:rPr>
  </w:style>
  <w:style w:type="table" w:styleId="Rastertabel1licht">
    <w:name w:val="Grid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3">
    <w:name w:val="Grid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Kop6Char">
    <w:name w:val="Kop 6 Char"/>
    <w:basedOn w:val="Standaardalinea-lettertype"/>
    <w:link w:val="Kop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-acroniem">
    <w:name w:val="HTML Acronym"/>
    <w:basedOn w:val="Standaardalinea-lettertype"/>
    <w:uiPriority w:val="99"/>
    <w:semiHidden/>
    <w:unhideWhenUsed/>
    <w:rsid w:val="00841714"/>
  </w:style>
  <w:style w:type="paragraph" w:styleId="HTML-adres">
    <w:name w:val="HTML Address"/>
    <w:basedOn w:val="Standaard"/>
    <w:link w:val="HTML-adre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841714"/>
    <w:rPr>
      <w:i/>
      <w:iCs/>
    </w:rPr>
  </w:style>
  <w:style w:type="character" w:styleId="HTML-citaat">
    <w:name w:val="HTML Cite"/>
    <w:basedOn w:val="Standaardalinea-lettertype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841714"/>
    <w:rPr>
      <w:i/>
      <w:iCs/>
    </w:rPr>
  </w:style>
  <w:style w:type="character" w:styleId="HTML-toetsenbord">
    <w:name w:val="HTML Keyboard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841714"/>
    <w:rPr>
      <w:rFonts w:ascii="Consolas" w:hAnsi="Consolas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Standaardalinea-lettertype"/>
    <w:uiPriority w:val="99"/>
    <w:semiHidden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kop">
    <w:name w:val="index heading"/>
    <w:basedOn w:val="Standaard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841714"/>
    <w:rPr>
      <w:i/>
      <w:iCs/>
      <w:color w:val="37B6AE" w:themeColor="accent1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chtraster">
    <w:name w:val="Light Grid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841714"/>
  </w:style>
  <w:style w:type="paragraph" w:styleId="Lijst">
    <w:name w:val="List"/>
    <w:basedOn w:val="Standaard"/>
    <w:uiPriority w:val="99"/>
    <w:semiHidden/>
    <w:unhideWhenUsed/>
    <w:rsid w:val="00841714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841714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841714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841714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841714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semiHidden/>
    <w:unhideWhenUsed/>
    <w:qFormat/>
    <w:rsid w:val="00841714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2">
    <w:name w:val="List Table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3">
    <w:name w:val="List Table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841714"/>
    <w:rPr>
      <w:rFonts w:ascii="Consolas" w:hAnsi="Consolas"/>
      <w:szCs w:val="20"/>
    </w:rPr>
  </w:style>
  <w:style w:type="table" w:styleId="Gemiddeldraster1">
    <w:name w:val="Medium Grid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alweb">
    <w:name w:val="Normal (Web)"/>
    <w:basedOn w:val="Standaard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841714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841714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841714"/>
  </w:style>
  <w:style w:type="character" w:styleId="Paginanummer">
    <w:name w:val="page number"/>
    <w:basedOn w:val="Standaardalinea-lettertype"/>
    <w:uiPriority w:val="99"/>
    <w:semiHidden/>
    <w:unhideWhenUsed/>
    <w:rsid w:val="00841714"/>
  </w:style>
  <w:style w:type="table" w:styleId="Onopgemaaktetabel1">
    <w:name w:val="Plain Table 1"/>
    <w:basedOn w:val="Standaardtabe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841714"/>
    <w:rPr>
      <w:rFonts w:ascii="Consolas" w:hAnsi="Consolas"/>
      <w:szCs w:val="21"/>
    </w:rPr>
  </w:style>
  <w:style w:type="paragraph" w:styleId="Citaat">
    <w:name w:val="Quote"/>
    <w:basedOn w:val="Standaard"/>
    <w:next w:val="Standaard"/>
    <w:link w:val="Citaat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semiHidden/>
    <w:rsid w:val="00841714"/>
    <w:rPr>
      <w:i/>
      <w:iCs/>
      <w:color w:val="404040" w:themeColor="text1" w:themeTint="BF"/>
    </w:r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841714"/>
  </w:style>
  <w:style w:type="character" w:customStyle="1" w:styleId="AanhefChar">
    <w:name w:val="Aanhef Char"/>
    <w:basedOn w:val="Standaardalinea-lettertype"/>
    <w:link w:val="Aanhef"/>
    <w:uiPriority w:val="99"/>
    <w:semiHidden/>
    <w:rsid w:val="00841714"/>
  </w:style>
  <w:style w:type="paragraph" w:styleId="Handtekening">
    <w:name w:val="Signature"/>
    <w:basedOn w:val="Standaard"/>
    <w:link w:val="Handteken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841714"/>
  </w:style>
  <w:style w:type="character" w:styleId="Zwaar">
    <w:name w:val="Strong"/>
    <w:basedOn w:val="Standaardalinea-lettertype"/>
    <w:uiPriority w:val="22"/>
    <w:semiHidden/>
    <w:unhideWhenUsed/>
    <w:qFormat/>
    <w:rsid w:val="00841714"/>
    <w:rPr>
      <w:b/>
      <w:bCs/>
    </w:rPr>
  </w:style>
  <w:style w:type="character" w:styleId="Subtielebenadrukking">
    <w:name w:val="Subtle Emphasis"/>
    <w:basedOn w:val="Standaardalinea-lettertype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3D-effectenvoortabel1">
    <w:name w:val="Table 3D effects 1"/>
    <w:basedOn w:val="Standaardtabe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841714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841714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semiHidden/>
    <w:unhideWhenUsed/>
    <w:rsid w:val="0084171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84171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841714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841714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841714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841714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841714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841714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841714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beelding">
    <w:name w:val="Afbeelding"/>
    <w:basedOn w:val="Standaard"/>
    <w:next w:val="Kop3"/>
    <w:link w:val="Tekensvoorafbeelding"/>
    <w:uiPriority w:val="10"/>
    <w:qFormat/>
    <w:rsid w:val="00C420C8"/>
    <w:pPr>
      <w:spacing w:before="320" w:after="80"/>
    </w:pPr>
  </w:style>
  <w:style w:type="character" w:customStyle="1" w:styleId="Tekensvoorafbeelding">
    <w:name w:val="Tekens voor afbeelding"/>
    <w:basedOn w:val="Standaardalinea-lettertype"/>
    <w:link w:val="Afbeelding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imon-allaert-853ab417b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est\AppData\Roaming\Microsoft\Templates\Creatief%20resum&#233;,%20ontworpen%20do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C21CBA777844489B8680A39076C17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75AD6E2-9A5B-4367-9CB2-2012C7870009}"/>
      </w:docPartPr>
      <w:docPartBody>
        <w:p w:rsidR="00774156" w:rsidRDefault="00EB3A84">
          <w:pPr>
            <w:pStyle w:val="23C21CBA777844489B8680A39076C170"/>
          </w:pPr>
          <w:r>
            <w:rPr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84"/>
    <w:rsid w:val="003824D0"/>
    <w:rsid w:val="003D6ABA"/>
    <w:rsid w:val="00774156"/>
    <w:rsid w:val="007A35A1"/>
    <w:rsid w:val="00A53211"/>
    <w:rsid w:val="00C447EA"/>
    <w:rsid w:val="00EB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9D76DABC49C0905B2C873B39AEE7">
    <w:name w:val="DEFA9D76DABC49C0905B2C873B39AEE7"/>
  </w:style>
  <w:style w:type="paragraph" w:customStyle="1" w:styleId="809EF04024BD4D309393F13F0F1F7AD0">
    <w:name w:val="809EF04024BD4D309393F13F0F1F7AD0"/>
  </w:style>
  <w:style w:type="paragraph" w:customStyle="1" w:styleId="B989B74B9B744F9E82EBDE0A5C823C8A">
    <w:name w:val="B989B74B9B744F9E82EBDE0A5C823C8A"/>
  </w:style>
  <w:style w:type="paragraph" w:customStyle="1" w:styleId="D448BF5603A344B296C4B483E039FC23">
    <w:name w:val="D448BF5603A344B296C4B483E039FC23"/>
  </w:style>
  <w:style w:type="paragraph" w:customStyle="1" w:styleId="EDCA8A5EE78D47AC9D362B79F8350040">
    <w:name w:val="EDCA8A5EE78D47AC9D362B79F8350040"/>
  </w:style>
  <w:style w:type="paragraph" w:customStyle="1" w:styleId="D1F7AF13ECBB499AAB9E6681E1D781BE">
    <w:name w:val="D1F7AF13ECBB499AAB9E6681E1D781BE"/>
  </w:style>
  <w:style w:type="paragraph" w:customStyle="1" w:styleId="0CB3347424C74C968AD5845723A3C4FD">
    <w:name w:val="0CB3347424C74C968AD5845723A3C4FD"/>
  </w:style>
  <w:style w:type="paragraph" w:customStyle="1" w:styleId="23C21CBA777844489B8680A39076C170">
    <w:name w:val="23C21CBA777844489B8680A39076C170"/>
  </w:style>
  <w:style w:type="paragraph" w:customStyle="1" w:styleId="8EB7933C7CBB4688B3CA219453B9B71C">
    <w:name w:val="8EB7933C7CBB4688B3CA219453B9B71C"/>
  </w:style>
  <w:style w:type="paragraph" w:customStyle="1" w:styleId="D7380FA496A44205B2FB4A51B6B8A31D">
    <w:name w:val="D7380FA496A44205B2FB4A51B6B8A31D"/>
  </w:style>
  <w:style w:type="paragraph" w:customStyle="1" w:styleId="37F6F6B1114E40D799A0BB32023442CE">
    <w:name w:val="37F6F6B1114E40D799A0BB32023442CE"/>
  </w:style>
  <w:style w:type="paragraph" w:customStyle="1" w:styleId="FEE6D34758C64FDFA7F8ECAD5FA9294A">
    <w:name w:val="FEE6D34758C64FDFA7F8ECAD5FA9294A"/>
  </w:style>
  <w:style w:type="paragraph" w:customStyle="1" w:styleId="DF8F691DA24D471FAEA5546277B8B2DB">
    <w:name w:val="DF8F691DA24D471FAEA5546277B8B2DB"/>
  </w:style>
  <w:style w:type="paragraph" w:customStyle="1" w:styleId="362FA60424574CA09BE3D7B3D9423910">
    <w:name w:val="362FA60424574CA09BE3D7B3D9423910"/>
  </w:style>
  <w:style w:type="paragraph" w:customStyle="1" w:styleId="E99D81F10C12416490771B25AAFC4F5B">
    <w:name w:val="E99D81F10C12416490771B25AAFC4F5B"/>
  </w:style>
  <w:style w:type="paragraph" w:customStyle="1" w:styleId="4286BC2DB87149B49EDF25047F2CD324">
    <w:name w:val="4286BC2DB87149B49EDF25047F2CD324"/>
  </w:style>
  <w:style w:type="paragraph" w:customStyle="1" w:styleId="5F14160F4FEA4F99A36A4F83DBEB2310">
    <w:name w:val="5F14160F4FEA4F99A36A4F83DBEB2310"/>
  </w:style>
  <w:style w:type="paragraph" w:customStyle="1" w:styleId="F5E8296584B24B99AC6861B84E76AF92">
    <w:name w:val="F5E8296584B24B99AC6861B84E76AF92"/>
  </w:style>
  <w:style w:type="paragraph" w:customStyle="1" w:styleId="77CD8F7F65A24DCA8B11FB0E32FC8A23">
    <w:name w:val="77CD8F7F65A24DCA8B11FB0E32FC8A23"/>
  </w:style>
  <w:style w:type="paragraph" w:customStyle="1" w:styleId="32066B9C5C914F16A0BEB79B76580CE0">
    <w:name w:val="32066B9C5C914F16A0BEB79B76580CE0"/>
  </w:style>
  <w:style w:type="paragraph" w:customStyle="1" w:styleId="F357AFEA2C1B440A8CC254ECF47425C5">
    <w:name w:val="F357AFEA2C1B440A8CC254ECF47425C5"/>
  </w:style>
  <w:style w:type="paragraph" w:customStyle="1" w:styleId="8D244D0484564D00B80DA091CE669EB9">
    <w:name w:val="8D244D0484564D00B80DA091CE669EB9"/>
  </w:style>
  <w:style w:type="paragraph" w:customStyle="1" w:styleId="D33171FEF00547D6B3BE5A806839C617">
    <w:name w:val="D33171FEF00547D6B3BE5A806839C617"/>
  </w:style>
  <w:style w:type="paragraph" w:customStyle="1" w:styleId="F6E2108D941A4D70B913F041ED4D262C">
    <w:name w:val="F6E2108D941A4D70B913F041ED4D262C"/>
  </w:style>
  <w:style w:type="paragraph" w:customStyle="1" w:styleId="213532552682473B8B5B5A962982BEA3">
    <w:name w:val="213532552682473B8B5B5A962982BEA3"/>
    <w:rsid w:val="00C447EA"/>
  </w:style>
  <w:style w:type="paragraph" w:customStyle="1" w:styleId="7BC3F011017A4FD5B84F6F8B1DEDCA50">
    <w:name w:val="7BC3F011017A4FD5B84F6F8B1DEDCA50"/>
    <w:rsid w:val="00C447EA"/>
  </w:style>
  <w:style w:type="paragraph" w:customStyle="1" w:styleId="C87220E17CD1432D863262790320FE69">
    <w:name w:val="C87220E17CD1432D863262790320FE69"/>
    <w:rsid w:val="00C447EA"/>
  </w:style>
  <w:style w:type="paragraph" w:customStyle="1" w:styleId="35078C85E09943A19E98CCD9B9C723FB">
    <w:name w:val="35078C85E09943A19E98CCD9B9C723FB"/>
    <w:rsid w:val="00C447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Creatief resumé, ontworpen door MOO.dotx</Template>
  <TotalTime>39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Allaert</dc:creator>
  <cp:keywords/>
  <dc:description/>
  <cp:lastModifiedBy>Simon Allaert</cp:lastModifiedBy>
  <cp:revision>5</cp:revision>
  <dcterms:created xsi:type="dcterms:W3CDTF">2019-02-27T14:12:00Z</dcterms:created>
  <dcterms:modified xsi:type="dcterms:W3CDTF">2019-11-02T15:44:00Z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