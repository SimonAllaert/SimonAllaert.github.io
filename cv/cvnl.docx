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voor alle inhoud"/>
      </w:tblPr>
      <w:tblGrid>
        <w:gridCol w:w="2922"/>
        <w:gridCol w:w="6680"/>
      </w:tblGrid>
      <w:tr w:rsidR="00C420C8" w:rsidRPr="005152F2" w14:paraId="627D8E34" w14:textId="77777777" w:rsidTr="00C420C8">
        <w:tc>
          <w:tcPr>
            <w:tcW w:w="3023" w:type="dxa"/>
          </w:tcPr>
          <w:p w14:paraId="398EAD8C" w14:textId="77777777" w:rsidR="00C420C8" w:rsidRPr="005152F2" w:rsidRDefault="002231E9" w:rsidP="003856C9">
            <w:pPr>
              <w:pStyle w:val="Kop1"/>
            </w:pPr>
            <w:r>
              <w:t>Simon Allaert</w:t>
            </w:r>
          </w:p>
          <w:p w14:paraId="31A4B471" w14:textId="77777777" w:rsidR="00C420C8" w:rsidRPr="00C420C8" w:rsidRDefault="00C420C8" w:rsidP="005246B9">
            <w:pPr>
              <w:pStyle w:val="Afbeelding"/>
            </w:pPr>
            <w:r w:rsidRPr="00C420C8">
              <w:rPr>
                <w:noProof/>
                <w:lang w:eastAsia="nl-NL"/>
              </w:rPr>
              <mc:AlternateContent>
                <mc:Choice Requires="wpg">
                  <w:drawing>
                    <wp:inline distT="0" distB="0" distL="0" distR="0" wp14:anchorId="7A6249FD" wp14:editId="27BD7B07">
                      <wp:extent cx="329184" cy="329184"/>
                      <wp:effectExtent l="0" t="0" r="13970" b="13970"/>
                      <wp:docPr id="49" name="Groep 43" title="E-mail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Vrije v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Vrije v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607AB2" id="Groep 43" o:spid="_x0000_s1026" alt="Titel: E-mailpictogram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XnWEPKBQAAExyAAAOAAAAAAAAAAAAAAAAAC4CAABkcnMvZTJvRG9jLnhtbFBLAQItABQA&#10;BgAIAAAAIQBoRxvQ2AAAAAMBAAAPAAAAAAAAAAAAAAAAAIIWAABkcnMvZG93bnJldi54bWxQSwUG&#10;AAAAAAQABADzAAAAhxcAAAAA&#10;">
                      <v:shape id="Vrije v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Vrije v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6AB3210" w14:textId="77777777" w:rsidR="00C420C8" w:rsidRPr="009D0B69" w:rsidRDefault="002231E9" w:rsidP="00441EB9">
            <w:pPr>
              <w:pStyle w:val="Kop3"/>
              <w:rPr>
                <w:sz w:val="20"/>
              </w:rPr>
            </w:pPr>
            <w:r w:rsidRPr="009D0B69">
              <w:rPr>
                <w:sz w:val="20"/>
              </w:rPr>
              <w:t>simonallaert@gmail.com</w:t>
            </w:r>
          </w:p>
          <w:p w14:paraId="40AC4F94" w14:textId="77777777" w:rsidR="00C420C8" w:rsidRPr="00C420C8" w:rsidRDefault="00C420C8" w:rsidP="005246B9">
            <w:pPr>
              <w:pStyle w:val="Afbeelding"/>
            </w:pPr>
            <w:r w:rsidRPr="00C420C8">
              <w:rPr>
                <w:noProof/>
                <w:lang w:eastAsia="nl-NL"/>
              </w:rPr>
              <mc:AlternateContent>
                <mc:Choice Requires="wpg">
                  <w:drawing>
                    <wp:inline distT="0" distB="0" distL="0" distR="0" wp14:anchorId="2B2588CC" wp14:editId="59FDB800">
                      <wp:extent cx="329184" cy="329184"/>
                      <wp:effectExtent l="0" t="0" r="13970" b="13970"/>
                      <wp:docPr id="80" name="Groep 37" title="Telefoon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Vrije v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Vrije v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36E9FE" id="Groep 37" o:spid="_x0000_s1026" alt="Titel: Telefoonpictogram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H77EH9JJQAA2t4AAA4AAAAAAAAAAAAAAAAALgIAAGRycy9lMm9Eb2MueG1sUEsBAi0AFAAGAAgA&#10;AAAhAGhHG9DYAAAAAwEAAA8AAAAAAAAAAAAAAAAAoycAAGRycy9kb3ducmV2LnhtbFBLBQYAAAAA&#10;BAAEAPMAAACoKAAAAAA=&#10;">
                      <v:shape id="Vrije v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Vrije v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D75AA59" w14:textId="62FD95D8" w:rsidR="00C420C8" w:rsidRDefault="002231E9" w:rsidP="002231E9">
            <w:pPr>
              <w:pStyle w:val="Kop3"/>
            </w:pPr>
            <w:r>
              <w:t>+32</w:t>
            </w:r>
            <w:r w:rsidR="00C4574E">
              <w:t xml:space="preserve"> </w:t>
            </w:r>
            <w:r>
              <w:t>491 24 77 93</w:t>
            </w:r>
          </w:p>
          <w:p w14:paraId="1614DA0C" w14:textId="77777777" w:rsidR="009D0B69" w:rsidRDefault="009D0B69" w:rsidP="002231E9">
            <w:pPr>
              <w:pStyle w:val="Kop3"/>
            </w:pPr>
          </w:p>
          <w:p w14:paraId="38FDBD4D" w14:textId="77777777" w:rsidR="009D0B69" w:rsidRDefault="009D0B69" w:rsidP="002231E9">
            <w:pPr>
              <w:pStyle w:val="Kop3"/>
            </w:pPr>
            <w:r w:rsidRPr="009D0B69">
              <w:rPr>
                <w:noProof/>
              </w:rPr>
              <w:drawing>
                <wp:inline distT="0" distB="0" distL="0" distR="0" wp14:anchorId="7588B32F" wp14:editId="184F1474">
                  <wp:extent cx="476316" cy="438211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3FCA0" w14:textId="77777777" w:rsidR="009D0B69" w:rsidRDefault="00081F28" w:rsidP="002231E9">
            <w:pPr>
              <w:pStyle w:val="Kop3"/>
            </w:pPr>
            <w:hyperlink r:id="rId8" w:history="1">
              <w:r w:rsidR="009D0B69" w:rsidRPr="009D0B69">
                <w:rPr>
                  <w:rFonts w:asciiTheme="minorHAnsi" w:eastAsiaTheme="minorHAnsi" w:hAnsiTheme="minorHAnsi" w:cstheme="minorBidi"/>
                  <w:caps w:val="0"/>
                  <w:color w:val="0000FF"/>
                  <w:szCs w:val="22"/>
                  <w:u w:val="single"/>
                </w:rPr>
                <w:t>https://linkedin.com/in/simon-allaert-853ab417b/</w:t>
              </w:r>
            </w:hyperlink>
          </w:p>
          <w:p w14:paraId="260F752C" w14:textId="77777777" w:rsidR="009D0B69" w:rsidRPr="00C420C8" w:rsidRDefault="009D0B69" w:rsidP="002231E9">
            <w:pPr>
              <w:pStyle w:val="Kop3"/>
            </w:pPr>
          </w:p>
          <w:tbl>
            <w:tblPr>
              <w:tblW w:w="3072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Indelingstabel links"/>
            </w:tblPr>
            <w:tblGrid>
              <w:gridCol w:w="3072"/>
            </w:tblGrid>
            <w:tr w:rsidR="00C420C8" w:rsidRPr="00C4574E" w14:paraId="2DB98233" w14:textId="77777777" w:rsidTr="0000495E">
              <w:trPr>
                <w:trHeight w:val="2289"/>
              </w:trPr>
              <w:tc>
                <w:tcPr>
                  <w:tcW w:w="3072" w:type="dxa"/>
                  <w:tcMar>
                    <w:top w:w="288" w:type="dxa"/>
                    <w:bottom w:w="288" w:type="dxa"/>
                  </w:tcMar>
                </w:tcPr>
                <w:p w14:paraId="3A0ED3F4" w14:textId="77777777" w:rsidR="00C420C8" w:rsidRDefault="00081F28" w:rsidP="0043426C">
                  <w:pPr>
                    <w:pStyle w:val="Kop3"/>
                  </w:pPr>
                  <w:sdt>
                    <w:sdtPr>
                      <w:alias w:val="Vaardigheden:"/>
                      <w:tag w:val="Vaardigheden:"/>
                      <w:id w:val="1490835561"/>
                      <w:placeholder>
                        <w:docPart w:val="23C21CBA777844489B8680A39076C17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nl-NL"/>
                        </w:rPr>
                        <w:t>Vaardigheden</w:t>
                      </w:r>
                    </w:sdtContent>
                  </w:sdt>
                </w:p>
                <w:p w14:paraId="65E60F9B" w14:textId="77777777" w:rsidR="00C420C8" w:rsidRPr="005A7E57" w:rsidRDefault="00C420C8" w:rsidP="00616FF4">
                  <w:pPr>
                    <w:pStyle w:val="Lijnvoorafbeelding"/>
                  </w:pPr>
                  <w:r>
                    <w:rPr>
                      <w:lang w:eastAsia="nl-NL"/>
                    </w:rPr>
                    <mc:AlternateContent>
                      <mc:Choice Requires="wps">
                        <w:drawing>
                          <wp:inline distT="0" distB="0" distL="0" distR="0" wp14:anchorId="2CD05BB7" wp14:editId="505B5073">
                            <wp:extent cx="221615" cy="0"/>
                            <wp:effectExtent l="0" t="0" r="26035" b="19050"/>
                            <wp:docPr id="84" name="Rechte verbindingslijn 84" title="Afbeelding van lij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3650C6E" id="Rechte verbindingslijn 84" o:spid="_x0000_s1026" alt="Titel: Afbeelding van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5F19097" w14:textId="77777777" w:rsidR="00C420C8" w:rsidRPr="00C4574E" w:rsidRDefault="0000495E" w:rsidP="00463463">
                  <w:pPr>
                    <w:rPr>
                      <w:lang w:val="fr-BE"/>
                    </w:rPr>
                  </w:pPr>
                  <w:r w:rsidRPr="00C4574E">
                    <w:rPr>
                      <w:lang w:val="fr-BE"/>
                    </w:rPr>
                    <w:t>Java</w:t>
                  </w:r>
                </w:p>
                <w:p w14:paraId="5F44BE2E" w14:textId="77777777" w:rsidR="0000495E" w:rsidRPr="00C4574E" w:rsidRDefault="0000495E" w:rsidP="00463463">
                  <w:pPr>
                    <w:rPr>
                      <w:lang w:val="fr-BE"/>
                    </w:rPr>
                  </w:pPr>
                  <w:r w:rsidRPr="00C4574E">
                    <w:rPr>
                      <w:lang w:val="fr-BE"/>
                    </w:rPr>
                    <w:t>Python</w:t>
                  </w:r>
                </w:p>
                <w:p w14:paraId="6B40D5EE" w14:textId="77777777" w:rsidR="0000495E" w:rsidRPr="00C4574E" w:rsidRDefault="0000495E" w:rsidP="00463463">
                  <w:pPr>
                    <w:rPr>
                      <w:lang w:val="fr-BE"/>
                    </w:rPr>
                  </w:pPr>
                  <w:r w:rsidRPr="00C4574E">
                    <w:rPr>
                      <w:lang w:val="fr-BE"/>
                    </w:rPr>
                    <w:t>Javascript</w:t>
                  </w:r>
                </w:p>
                <w:p w14:paraId="315C08E4" w14:textId="77777777" w:rsidR="0000495E" w:rsidRPr="00C4574E" w:rsidRDefault="0000495E" w:rsidP="00463463">
                  <w:pPr>
                    <w:rPr>
                      <w:lang w:val="fr-BE"/>
                    </w:rPr>
                  </w:pPr>
                  <w:r w:rsidRPr="00C4574E">
                    <w:rPr>
                      <w:lang w:val="fr-BE"/>
                    </w:rPr>
                    <w:t>HTML</w:t>
                  </w:r>
                </w:p>
                <w:p w14:paraId="32CDEF5E" w14:textId="77777777" w:rsidR="0000495E" w:rsidRPr="00C4574E" w:rsidRDefault="0000495E" w:rsidP="00463463">
                  <w:pPr>
                    <w:rPr>
                      <w:lang w:val="fr-BE"/>
                    </w:rPr>
                  </w:pPr>
                  <w:r w:rsidRPr="00C4574E">
                    <w:rPr>
                      <w:lang w:val="fr-BE"/>
                    </w:rPr>
                    <w:t>CSS</w:t>
                  </w:r>
                </w:p>
                <w:p w14:paraId="2164A924" w14:textId="77777777" w:rsidR="0000495E" w:rsidRPr="00C4574E" w:rsidRDefault="0000495E" w:rsidP="00463463">
                  <w:pPr>
                    <w:rPr>
                      <w:lang w:val="fr-BE"/>
                    </w:rPr>
                  </w:pPr>
                  <w:proofErr w:type="spellStart"/>
                  <w:r w:rsidRPr="00C4574E">
                    <w:rPr>
                      <w:lang w:val="fr-BE"/>
                    </w:rPr>
                    <w:t>Gitaar</w:t>
                  </w:r>
                  <w:proofErr w:type="spellEnd"/>
                </w:p>
              </w:tc>
            </w:tr>
          </w:tbl>
          <w:p w14:paraId="40C4BA3D" w14:textId="77777777" w:rsidR="00C420C8" w:rsidRPr="00C4574E" w:rsidRDefault="00C420C8" w:rsidP="003856C9">
            <w:pPr>
              <w:rPr>
                <w:lang w:val="fr-BE"/>
              </w:rPr>
            </w:pPr>
          </w:p>
        </w:tc>
        <w:tc>
          <w:tcPr>
            <w:tcW w:w="6912" w:type="dxa"/>
          </w:tcPr>
          <w:tbl>
            <w:tblPr>
              <w:tblpPr w:leftFromText="141" w:rightFromText="141" w:tblpY="-630"/>
              <w:tblOverlap w:val="never"/>
              <w:tblW w:w="5000" w:type="pct"/>
              <w:tblLayout w:type="fixed"/>
              <w:tblLook w:val="04A0" w:firstRow="1" w:lastRow="0" w:firstColumn="1" w:lastColumn="0" w:noHBand="0" w:noVBand="1"/>
              <w:tblDescription w:val="Indelingstabel rechts"/>
            </w:tblPr>
            <w:tblGrid>
              <w:gridCol w:w="6680"/>
            </w:tblGrid>
            <w:tr w:rsidR="00C4574E" w14:paraId="0AB22D4A" w14:textId="77777777" w:rsidTr="00E449A5">
              <w:trPr>
                <w:trHeight w:val="2435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4AD96C86" w14:textId="77777777" w:rsidR="00C4574E" w:rsidRPr="005152F2" w:rsidRDefault="00C4574E" w:rsidP="00C4574E">
                  <w:pPr>
                    <w:pStyle w:val="Kop2"/>
                  </w:pPr>
                  <w:sdt>
                    <w:sdtPr>
                      <w:alias w:val="Opleiding:"/>
                      <w:tag w:val="Opleiding:"/>
                      <w:id w:val="303815224"/>
                      <w:placeholder>
                        <w:docPart w:val="C87220E17CD1432D863262790320FE69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5152F2">
                        <w:rPr>
                          <w:lang w:bidi="nl-NL"/>
                        </w:rPr>
                        <w:t>Opleiding</w:t>
                      </w:r>
                    </w:sdtContent>
                  </w:sdt>
                </w:p>
                <w:p w14:paraId="12252AF9" w14:textId="77777777" w:rsidR="00C4574E" w:rsidRPr="0043426C" w:rsidRDefault="00C4574E" w:rsidP="00C4574E">
                  <w:pPr>
                    <w:pStyle w:val="Kop4"/>
                  </w:pPr>
                  <w:r>
                    <w:t>Toegepaste informatica</w:t>
                  </w:r>
                </w:p>
                <w:p w14:paraId="36EE4137" w14:textId="77777777" w:rsidR="00C4574E" w:rsidRPr="005152F2" w:rsidRDefault="00C4574E" w:rsidP="00C4574E">
                  <w:pPr>
                    <w:pStyle w:val="Kop5"/>
                  </w:pPr>
                  <w:r>
                    <w:t>UCLL</w:t>
                  </w:r>
                </w:p>
                <w:p w14:paraId="6D489BA4" w14:textId="77777777" w:rsidR="00C4574E" w:rsidRDefault="00C4574E" w:rsidP="00C4574E">
                  <w:r>
                    <w:t>2017 – 2020</w:t>
                  </w:r>
                </w:p>
                <w:p w14:paraId="1587D96B" w14:textId="77777777" w:rsidR="00C4574E" w:rsidRPr="0043426C" w:rsidRDefault="00C4574E" w:rsidP="00C4574E">
                  <w:pPr>
                    <w:pStyle w:val="Kop4"/>
                  </w:pPr>
                  <w:r>
                    <w:t>ingenieurswetenschappen</w:t>
                  </w:r>
                </w:p>
                <w:p w14:paraId="17AC94A5" w14:textId="77777777" w:rsidR="00C4574E" w:rsidRPr="005152F2" w:rsidRDefault="00C4574E" w:rsidP="00C4574E">
                  <w:pPr>
                    <w:pStyle w:val="Kop5"/>
                  </w:pPr>
                  <w:r>
                    <w:t>KU Leuven</w:t>
                  </w:r>
                </w:p>
                <w:p w14:paraId="52CF4F50" w14:textId="77777777" w:rsidR="00C4574E" w:rsidRDefault="00C4574E" w:rsidP="00C4574E">
                  <w:r>
                    <w:t>2016 – 2017</w:t>
                  </w:r>
                </w:p>
                <w:p w14:paraId="762293F0" w14:textId="77777777" w:rsidR="00C4574E" w:rsidRPr="0043426C" w:rsidRDefault="00C4574E" w:rsidP="00C4574E">
                  <w:pPr>
                    <w:pStyle w:val="Kop4"/>
                  </w:pPr>
                  <w:r>
                    <w:t>Wetenschappen - wiskunde</w:t>
                  </w:r>
                </w:p>
                <w:p w14:paraId="27926343" w14:textId="77777777" w:rsidR="00C4574E" w:rsidRPr="005152F2" w:rsidRDefault="00C4574E" w:rsidP="00C4574E">
                  <w:pPr>
                    <w:pStyle w:val="Kop5"/>
                  </w:pPr>
                  <w:r>
                    <w:t>Sint-Pieterscollege</w:t>
                  </w:r>
                </w:p>
                <w:p w14:paraId="0AC034B1" w14:textId="35F6CB98" w:rsidR="00C4574E" w:rsidRPr="0000495E" w:rsidRDefault="00C4574E" w:rsidP="00C4574E">
                  <w:r>
                    <w:t>2010 – 2016</w:t>
                  </w:r>
                </w:p>
              </w:tc>
            </w:tr>
            <w:tr w:rsidR="00C4574E" w14:paraId="04F0CADB" w14:textId="77777777" w:rsidTr="00C4574E">
              <w:trPr>
                <w:trHeight w:val="2538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3D95B2AB" w14:textId="77777777" w:rsidR="00C4574E" w:rsidRPr="005152F2" w:rsidRDefault="00C4574E" w:rsidP="00C4574E">
                  <w:pPr>
                    <w:pStyle w:val="Kop2"/>
                  </w:pPr>
                  <w:sdt>
                    <w:sdtPr>
                      <w:alias w:val="Werkervaring:"/>
                      <w:tag w:val="Werkervaring:"/>
                      <w:id w:val="1217937480"/>
                      <w:placeholder>
                        <w:docPart w:val="35078C85E09943A19E98CCD9B9C723FB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5152F2">
                        <w:rPr>
                          <w:lang w:bidi="nl-NL"/>
                        </w:rPr>
                        <w:t>Werkervaring</w:t>
                      </w:r>
                    </w:sdtContent>
                  </w:sdt>
                </w:p>
                <w:p w14:paraId="32F430A0" w14:textId="79C97053" w:rsidR="00C4574E" w:rsidRPr="00C4574E" w:rsidRDefault="00C4574E" w:rsidP="00C4574E">
                  <w:pPr>
                    <w:pStyle w:val="Kop4"/>
                    <w:rPr>
                      <w:lang w:val="nl-BE"/>
                    </w:rPr>
                  </w:pPr>
                  <w:r w:rsidRPr="00C4574E">
                    <w:rPr>
                      <w:lang w:val="nl-BE"/>
                    </w:rPr>
                    <w:t xml:space="preserve">barman </w:t>
                  </w:r>
                  <w:r>
                    <w:rPr>
                      <w:lang w:val="nl-BE"/>
                    </w:rPr>
                    <w:t xml:space="preserve">Brasserie </w:t>
                  </w:r>
                  <w:r w:rsidRPr="00C4574E">
                    <w:rPr>
                      <w:lang w:val="nl-BE"/>
                    </w:rPr>
                    <w:t>st. jean</w:t>
                  </w:r>
                </w:p>
                <w:p w14:paraId="5CFA302E" w14:textId="77777777" w:rsidR="00C4574E" w:rsidRPr="00C4574E" w:rsidRDefault="00C4574E" w:rsidP="00C4574E">
                  <w:pPr>
                    <w:pStyle w:val="Kop5"/>
                    <w:rPr>
                      <w:lang w:val="nl-BE"/>
                    </w:rPr>
                  </w:pPr>
                  <w:r w:rsidRPr="00C4574E">
                    <w:rPr>
                      <w:lang w:val="nl-BE"/>
                    </w:rPr>
                    <w:t>Juli 2018</w:t>
                  </w:r>
                </w:p>
                <w:p w14:paraId="05174E8C" w14:textId="77777777" w:rsidR="00C4574E" w:rsidRDefault="00C4574E" w:rsidP="00C4574E">
                  <w:r>
                    <w:t>Eten en drank serveren</w:t>
                  </w:r>
                  <w:r>
                    <w:tab/>
                  </w:r>
                </w:p>
                <w:p w14:paraId="3C32D3B6" w14:textId="6A2D11AC" w:rsidR="00C4574E" w:rsidRDefault="00C4574E" w:rsidP="00C4574E">
                  <w:bookmarkStart w:id="0" w:name="_GoBack"/>
                  <w:bookmarkEnd w:id="0"/>
                  <w:r>
                    <w:t>Drank aan de bar voorzien</w:t>
                  </w:r>
                </w:p>
              </w:tc>
            </w:tr>
            <w:tr w:rsidR="00C420C8" w14:paraId="32BF0EE8" w14:textId="77777777" w:rsidTr="00E449A5">
              <w:tc>
                <w:tcPr>
                  <w:tcW w:w="6680" w:type="dxa"/>
                  <w:tcMar>
                    <w:left w:w="720" w:type="dxa"/>
                    <w:right w:w="0" w:type="dxa"/>
                  </w:tcMar>
                </w:tcPr>
                <w:p w14:paraId="24A2EFF4" w14:textId="77777777" w:rsidR="00C420C8" w:rsidRPr="005152F2" w:rsidRDefault="00081F28" w:rsidP="008F6337">
                  <w:pPr>
                    <w:pStyle w:val="Kop2"/>
                  </w:pPr>
                  <w:sdt>
                    <w:sdtPr>
                      <w:alias w:val="Vrijwilligerservaring of leiderschap:"/>
                      <w:tag w:val="Vrijwilligerservaring of leiderschap:"/>
                      <w:id w:val="-1093778966"/>
                      <w:placeholder>
                        <w:docPart w:val="D33171FEF00547D6B3BE5A806839C61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nl-NL"/>
                        </w:rPr>
                        <w:t>Vrijwilligerservaring of leiderschap</w:t>
                      </w:r>
                    </w:sdtContent>
                  </w:sdt>
                </w:p>
                <w:p w14:paraId="19DC268E" w14:textId="3FE70B86" w:rsidR="00C420C8" w:rsidRDefault="00E17B3F" w:rsidP="008F6337">
                  <w:r>
                    <w:t>Bestuur bij studentenvereniging Diana</w:t>
                  </w:r>
                </w:p>
                <w:p w14:paraId="1DB1F8C3" w14:textId="34385CC9" w:rsidR="00C4574E" w:rsidRDefault="00C4574E" w:rsidP="008F6337">
                  <w:proofErr w:type="spellStart"/>
                  <w:r>
                    <w:t>Facbar</w:t>
                  </w:r>
                  <w:proofErr w:type="spellEnd"/>
                </w:p>
                <w:p w14:paraId="07C9A187" w14:textId="0AACCDD2" w:rsidR="00E17B3F" w:rsidRDefault="00E17B3F" w:rsidP="008F6337">
                  <w:r>
                    <w:t>201</w:t>
                  </w:r>
                  <w:r w:rsidR="00E449A5">
                    <w:t>8</w:t>
                  </w:r>
                  <w:r>
                    <w:t xml:space="preserve"> </w:t>
                  </w:r>
                  <w:r w:rsidR="00C4574E">
                    <w:t xml:space="preserve">– </w:t>
                  </w:r>
                  <w:r>
                    <w:t>20</w:t>
                  </w:r>
                  <w:r w:rsidR="00C4574E">
                    <w:t>19</w:t>
                  </w:r>
                </w:p>
                <w:p w14:paraId="218A9F09" w14:textId="77777777" w:rsidR="00C4574E" w:rsidRDefault="00C4574E" w:rsidP="008F6337">
                  <w:r>
                    <w:t>Secretaris</w:t>
                  </w:r>
                </w:p>
                <w:p w14:paraId="2DBFD0EE" w14:textId="12F170B5" w:rsidR="00C4574E" w:rsidRDefault="00C4574E" w:rsidP="00C4574E">
                  <w:r>
                    <w:t>201</w:t>
                  </w:r>
                  <w:r>
                    <w:t>9</w:t>
                  </w:r>
                  <w:r>
                    <w:t xml:space="preserve"> – 20</w:t>
                  </w:r>
                  <w:r>
                    <w:t>20</w:t>
                  </w:r>
                </w:p>
              </w:tc>
            </w:tr>
          </w:tbl>
          <w:p w14:paraId="66ABA8F4" w14:textId="77777777" w:rsidR="00C420C8" w:rsidRPr="005152F2" w:rsidRDefault="00C420C8" w:rsidP="003856C9"/>
        </w:tc>
      </w:tr>
    </w:tbl>
    <w:p w14:paraId="05C53A82" w14:textId="77777777" w:rsidR="003F5FDB" w:rsidRDefault="003F5FDB" w:rsidP="00841714">
      <w:pPr>
        <w:pStyle w:val="Geenafstand"/>
      </w:pPr>
    </w:p>
    <w:sectPr w:rsidR="003F5FDB" w:rsidSect="00C72735">
      <w:headerReference w:type="default" r:id="rId9"/>
      <w:footerReference w:type="default" r:id="rId10"/>
      <w:head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DA69E" w14:textId="77777777" w:rsidR="00081F28" w:rsidRDefault="00081F28" w:rsidP="003856C9">
      <w:pPr>
        <w:spacing w:after="0" w:line="240" w:lineRule="auto"/>
      </w:pPr>
      <w:r>
        <w:separator/>
      </w:r>
    </w:p>
  </w:endnote>
  <w:endnote w:type="continuationSeparator" w:id="0">
    <w:p w14:paraId="267C0E2F" w14:textId="77777777" w:rsidR="00081F28" w:rsidRDefault="00081F28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31887" w14:textId="77777777" w:rsidR="003856C9" w:rsidRDefault="007803B7" w:rsidP="007803B7">
    <w:pPr>
      <w:pStyle w:val="Voettekst"/>
    </w:pPr>
    <w:r w:rsidRPr="00DC79BB"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C3E1A4D" wp14:editId="6583BD7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ep 4" title="Grafisch ontwerp van voettekst met grijze rechthoeken in verschillende hoek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Vrije v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Vrije v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Vrije v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Vrije v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Vrije v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Vrije v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Vrije v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Vrije v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Vrije v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4702F01" id="Groep 4" o:spid="_x0000_s1026" alt="Titel: Grafisch ontwerp van voettekst met grijze rechthoeken in verschillende hoeken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">
              <o:lock v:ext="edit" aspectratio="t"/>
              <v:shape id="Vrije v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Vrije v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Vrije v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Vrije v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Vrije v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Vrije v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Vrije v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Vrije v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Vrije v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nl-NL"/>
          </w:rPr>
          <w:fldChar w:fldCharType="begin"/>
        </w:r>
        <w:r w:rsidR="001765FE">
          <w:rPr>
            <w:lang w:bidi="nl-NL"/>
          </w:rPr>
          <w:instrText xml:space="preserve"> PAGE   \* MERGEFORMAT </w:instrText>
        </w:r>
        <w:r w:rsidR="001765FE">
          <w:rPr>
            <w:lang w:bidi="nl-NL"/>
          </w:rPr>
          <w:fldChar w:fldCharType="separate"/>
        </w:r>
        <w:r w:rsidR="00C72735">
          <w:rPr>
            <w:noProof/>
            <w:lang w:bidi="nl-NL"/>
          </w:rPr>
          <w:t>2</w:t>
        </w:r>
        <w:r w:rsidR="001765FE">
          <w:rPr>
            <w:noProof/>
            <w:lang w:bidi="nl-NL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39D8C" w14:textId="77777777" w:rsidR="00081F28" w:rsidRDefault="00081F28" w:rsidP="003856C9">
      <w:pPr>
        <w:spacing w:after="0" w:line="240" w:lineRule="auto"/>
      </w:pPr>
      <w:r>
        <w:separator/>
      </w:r>
    </w:p>
  </w:footnote>
  <w:footnote w:type="continuationSeparator" w:id="0">
    <w:p w14:paraId="437A77B7" w14:textId="77777777" w:rsidR="00081F28" w:rsidRDefault="00081F28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6C2CF" w14:textId="77777777" w:rsidR="003856C9" w:rsidRDefault="007803B7">
    <w:pPr>
      <w:pStyle w:val="Koptekst"/>
    </w:pPr>
    <w:r w:rsidRPr="00DC79BB"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C3A6402" wp14:editId="371B454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ep 17" title="Grafisch ontwerp van koptekst met grijze rechthoeken in verschillende hoek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Vrije v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Vrije v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Vrije v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Vrije v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Vrije v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Vrije v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Vrije v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Vrije v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Vrije v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Vrije v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0D28D4B" id="Groep 17" o:spid="_x0000_s1026" alt="Titel: Grafisch ontwerp van koptekst met grijze rechthoeken in verschillende hoeken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">
              <o:lock v:ext="edit" aspectratio="t"/>
              <v:shape id="Vrije v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Vrije v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Vrije v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Vrije v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Vrije v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Vrije v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Vrije v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Vrije v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Vrije v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Vrije v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C1" w14:textId="77777777" w:rsidR="00DC79BB" w:rsidRDefault="00DC79BB" w:rsidP="009D0B69">
    <w:pPr>
      <w:pStyle w:val="Koptekst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E9"/>
    <w:rsid w:val="0000495E"/>
    <w:rsid w:val="00052BE1"/>
    <w:rsid w:val="0007412A"/>
    <w:rsid w:val="00081F28"/>
    <w:rsid w:val="0010199E"/>
    <w:rsid w:val="0010257B"/>
    <w:rsid w:val="001166C2"/>
    <w:rsid w:val="001503AC"/>
    <w:rsid w:val="001765FE"/>
    <w:rsid w:val="0019561F"/>
    <w:rsid w:val="001B32D2"/>
    <w:rsid w:val="002231E9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A4AD3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0B69"/>
    <w:rsid w:val="009D1627"/>
    <w:rsid w:val="009F6E3E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4574E"/>
    <w:rsid w:val="00C72735"/>
    <w:rsid w:val="00CE6306"/>
    <w:rsid w:val="00D11C4D"/>
    <w:rsid w:val="00D5067A"/>
    <w:rsid w:val="00DC0F74"/>
    <w:rsid w:val="00DC79BB"/>
    <w:rsid w:val="00DF0A0F"/>
    <w:rsid w:val="00E17B3F"/>
    <w:rsid w:val="00E34D58"/>
    <w:rsid w:val="00E449A5"/>
    <w:rsid w:val="00E941EF"/>
    <w:rsid w:val="00EB1C1B"/>
    <w:rsid w:val="00F077AE"/>
    <w:rsid w:val="00F14687"/>
    <w:rsid w:val="00F56435"/>
    <w:rsid w:val="00F91A9C"/>
    <w:rsid w:val="00F927F0"/>
    <w:rsid w:val="00F943BB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D8EB8"/>
  <w15:chartTrackingRefBased/>
  <w15:docId w15:val="{959726EE-7883-4A7A-AAC0-A38FA610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4574E"/>
  </w:style>
  <w:style w:type="paragraph" w:styleId="Kop1">
    <w:name w:val="heading 1"/>
    <w:basedOn w:val="Standaard"/>
    <w:link w:val="Kop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Kop4">
    <w:name w:val="heading 4"/>
    <w:basedOn w:val="Standaard"/>
    <w:link w:val="Kop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007A5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07A5"/>
  </w:style>
  <w:style w:type="paragraph" w:styleId="Voettekst">
    <w:name w:val="footer"/>
    <w:basedOn w:val="Standaard"/>
    <w:link w:val="Voettekst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20E6"/>
  </w:style>
  <w:style w:type="table" w:styleId="Tabelraster">
    <w:name w:val="Table Grid"/>
    <w:basedOn w:val="Standaardtabe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kstvantijdelijkeaanduiding">
    <w:name w:val="Placeholder Text"/>
    <w:basedOn w:val="Standaardalinea-lettertype"/>
    <w:uiPriority w:val="99"/>
    <w:semiHidden/>
    <w:rsid w:val="003053D9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Kop5Char">
    <w:name w:val="Kop 5 Char"/>
    <w:basedOn w:val="Standaardalinea-lettertype"/>
    <w:link w:val="Kop5"/>
    <w:uiPriority w:val="9"/>
    <w:rsid w:val="00463463"/>
    <w:rPr>
      <w:rFonts w:asciiTheme="majorHAnsi" w:eastAsiaTheme="majorEastAsia" w:hAnsiTheme="majorHAnsi" w:cstheme="majorBidi"/>
    </w:rPr>
  </w:style>
  <w:style w:type="paragraph" w:styleId="Geenafstand">
    <w:name w:val="No Spacing"/>
    <w:uiPriority w:val="12"/>
    <w:qFormat/>
    <w:rsid w:val="005A7E57"/>
    <w:pPr>
      <w:spacing w:after="0" w:line="240" w:lineRule="auto"/>
    </w:pPr>
  </w:style>
  <w:style w:type="paragraph" w:customStyle="1" w:styleId="Lijnvoorafbeelding">
    <w:name w:val="Lijn voor afbeelding"/>
    <w:basedOn w:val="Standaard"/>
    <w:next w:val="Standaard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el">
    <w:name w:val="Title"/>
    <w:basedOn w:val="Standaard"/>
    <w:next w:val="Standaard"/>
    <w:link w:val="Titel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1714"/>
    <w:rPr>
      <w:rFonts w:ascii="Segoe UI" w:hAnsi="Segoe UI" w:cs="Segoe UI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841714"/>
  </w:style>
  <w:style w:type="paragraph" w:styleId="Bloktekst">
    <w:name w:val="Block Text"/>
    <w:basedOn w:val="Standaard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841714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841714"/>
  </w:style>
  <w:style w:type="paragraph" w:styleId="Plattetekst2">
    <w:name w:val="Body Text 2"/>
    <w:basedOn w:val="Standaard"/>
    <w:link w:val="Plattetekst2Char"/>
    <w:uiPriority w:val="99"/>
    <w:semiHidden/>
    <w:unhideWhenUsed/>
    <w:rsid w:val="00841714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841714"/>
  </w:style>
  <w:style w:type="paragraph" w:styleId="Plattetekst3">
    <w:name w:val="Body Text 3"/>
    <w:basedOn w:val="Standaard"/>
    <w:link w:val="Platteteks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841714"/>
    <w:rPr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841714"/>
    <w:pPr>
      <w:spacing w:after="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841714"/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841714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841714"/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841714"/>
    <w:pPr>
      <w:spacing w:after="6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841714"/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841714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841714"/>
    <w:rPr>
      <w:szCs w:val="16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841714"/>
  </w:style>
  <w:style w:type="table" w:styleId="Kleurrijkraster">
    <w:name w:val="Colorful Grid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841714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41714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171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41714"/>
    <w:rPr>
      <w:b/>
      <w:bCs/>
      <w:szCs w:val="20"/>
    </w:rPr>
  </w:style>
  <w:style w:type="table" w:styleId="Donkerelijst">
    <w:name w:val="Dark List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841714"/>
  </w:style>
  <w:style w:type="character" w:customStyle="1" w:styleId="DatumChar">
    <w:name w:val="Datum Char"/>
    <w:basedOn w:val="Standaardalinea-lettertype"/>
    <w:link w:val="Datum"/>
    <w:uiPriority w:val="99"/>
    <w:semiHidden/>
    <w:rsid w:val="00841714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41714"/>
    <w:rPr>
      <w:rFonts w:ascii="Segoe UI" w:hAnsi="Segoe UI" w:cs="Segoe UI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841714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841714"/>
  </w:style>
  <w:style w:type="character" w:styleId="Nadruk">
    <w:name w:val="Emphasis"/>
    <w:basedOn w:val="Standaardalinea-lettertype"/>
    <w:uiPriority w:val="20"/>
    <w:semiHidden/>
    <w:unhideWhenUsed/>
    <w:qFormat/>
    <w:rsid w:val="00841714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84171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841714"/>
    <w:rPr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41714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41714"/>
    <w:rPr>
      <w:szCs w:val="20"/>
    </w:rPr>
  </w:style>
  <w:style w:type="table" w:styleId="Rastertabel1licht">
    <w:name w:val="Grid Table 1 Light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3">
    <w:name w:val="Grid Table 3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Kop6Char">
    <w:name w:val="Kop 6 Char"/>
    <w:basedOn w:val="Standaardalinea-lettertype"/>
    <w:link w:val="Kop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croniem">
    <w:name w:val="HTML Acronym"/>
    <w:basedOn w:val="Standaardalinea-lettertype"/>
    <w:uiPriority w:val="99"/>
    <w:semiHidden/>
    <w:unhideWhenUsed/>
    <w:rsid w:val="00841714"/>
  </w:style>
  <w:style w:type="paragraph" w:styleId="HTML-adres">
    <w:name w:val="HTML Address"/>
    <w:basedOn w:val="Standaard"/>
    <w:link w:val="HTML-adre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841714"/>
    <w:rPr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841714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41714"/>
    <w:rPr>
      <w:rFonts w:ascii="Consolas" w:hAnsi="Consolas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Standaardalinea-lettertype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841714"/>
    <w:rPr>
      <w:i/>
      <w:iCs/>
      <w:color w:val="37B6AE" w:themeColor="accent1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chtraster">
    <w:name w:val="Light Grid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841714"/>
  </w:style>
  <w:style w:type="paragraph" w:styleId="Lijst">
    <w:name w:val="List"/>
    <w:basedOn w:val="Standaard"/>
    <w:uiPriority w:val="99"/>
    <w:semiHidden/>
    <w:unhideWhenUsed/>
    <w:rsid w:val="00841714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841714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841714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841714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841714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semiHidden/>
    <w:unhideWhenUsed/>
    <w:qFormat/>
    <w:rsid w:val="00841714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2">
    <w:name w:val="List Table 2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3">
    <w:name w:val="List Table 3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841714"/>
    <w:rPr>
      <w:rFonts w:ascii="Consolas" w:hAnsi="Consolas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alweb">
    <w:name w:val="Normal (Web)"/>
    <w:basedOn w:val="Standaard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841714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841714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841714"/>
  </w:style>
  <w:style w:type="character" w:styleId="Paginanummer">
    <w:name w:val="page number"/>
    <w:basedOn w:val="Standaardalinea-lettertype"/>
    <w:uiPriority w:val="99"/>
    <w:semiHidden/>
    <w:unhideWhenUsed/>
    <w:rsid w:val="00841714"/>
  </w:style>
  <w:style w:type="table" w:styleId="Onopgemaaktetabel1">
    <w:name w:val="Plain Table 1"/>
    <w:basedOn w:val="Standaardtabe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841714"/>
    <w:rPr>
      <w:rFonts w:ascii="Consolas" w:hAnsi="Consolas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841714"/>
    <w:rPr>
      <w:i/>
      <w:iCs/>
      <w:color w:val="404040" w:themeColor="text1" w:themeTint="BF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841714"/>
  </w:style>
  <w:style w:type="character" w:customStyle="1" w:styleId="AanhefChar">
    <w:name w:val="Aanhef Char"/>
    <w:basedOn w:val="Standaardalinea-lettertype"/>
    <w:link w:val="Aanhef"/>
    <w:uiPriority w:val="99"/>
    <w:semiHidden/>
    <w:rsid w:val="00841714"/>
  </w:style>
  <w:style w:type="paragraph" w:styleId="Handtekening">
    <w:name w:val="Signature"/>
    <w:basedOn w:val="Standaard"/>
    <w:link w:val="Handteken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841714"/>
  </w:style>
  <w:style w:type="character" w:styleId="Zwaar">
    <w:name w:val="Strong"/>
    <w:basedOn w:val="Standaardalinea-lettertype"/>
    <w:uiPriority w:val="22"/>
    <w:semiHidden/>
    <w:unhideWhenUsed/>
    <w:qFormat/>
    <w:rsid w:val="00841714"/>
    <w:rPr>
      <w:b/>
      <w:bCs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3D-effectenvoortabel1">
    <w:name w:val="Table 3D effects 1"/>
    <w:basedOn w:val="Standaardtabe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841714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841714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84171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84171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841714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41714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41714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41714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41714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41714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41714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beelding">
    <w:name w:val="Afbeelding"/>
    <w:basedOn w:val="Standaard"/>
    <w:next w:val="Kop3"/>
    <w:link w:val="Tekensvoorafbeelding"/>
    <w:uiPriority w:val="10"/>
    <w:qFormat/>
    <w:rsid w:val="00C420C8"/>
    <w:pPr>
      <w:spacing w:before="320" w:after="80"/>
    </w:pPr>
  </w:style>
  <w:style w:type="character" w:customStyle="1" w:styleId="Tekensvoorafbeelding">
    <w:name w:val="Tekens voor afbeelding"/>
    <w:basedOn w:val="Standaardalinea-lettertype"/>
    <w:link w:val="Afbeelding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mon-allaert-853ab417b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st\AppData\Roaming\Microsoft\Templates\Creatief%20resum&#233;,%20ontworpen%20do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C21CBA777844489B8680A39076C1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75AD6E2-9A5B-4367-9CB2-2012C7870009}"/>
      </w:docPartPr>
      <w:docPartBody>
        <w:p w:rsidR="00774156" w:rsidRDefault="00EB3A84">
          <w:pPr>
            <w:pStyle w:val="23C21CBA777844489B8680A39076C170"/>
          </w:pPr>
          <w:r>
            <w:rPr>
              <w:lang w:bidi="nl-NL"/>
            </w:rPr>
            <w:t>Vaardigheden</w:t>
          </w:r>
        </w:p>
      </w:docPartBody>
    </w:docPart>
    <w:docPart>
      <w:docPartPr>
        <w:name w:val="D33171FEF00547D6B3BE5A806839C61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19F0DA-9434-4973-BEC9-E1333A8A932B}"/>
      </w:docPartPr>
      <w:docPartBody>
        <w:p w:rsidR="00774156" w:rsidRDefault="00EB3A84">
          <w:pPr>
            <w:pStyle w:val="D33171FEF00547D6B3BE5A806839C617"/>
          </w:pPr>
          <w:r w:rsidRPr="005152F2">
            <w:rPr>
              <w:lang w:bidi="nl-NL"/>
            </w:rPr>
            <w:t>Vrijwilligerservaring of leiderschap</w:t>
          </w:r>
        </w:p>
      </w:docPartBody>
    </w:docPart>
    <w:docPart>
      <w:docPartPr>
        <w:name w:val="C87220E17CD1432D863262790320FE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DBB928-139A-43ED-874D-AC8AFCD498CA}"/>
      </w:docPartPr>
      <w:docPartBody>
        <w:p w:rsidR="00000000" w:rsidRDefault="00C447EA" w:rsidP="00C447EA">
          <w:pPr>
            <w:pStyle w:val="C87220E17CD1432D863262790320FE69"/>
          </w:pPr>
          <w:r w:rsidRPr="005152F2">
            <w:rPr>
              <w:lang w:bidi="nl-NL"/>
            </w:rPr>
            <w:t>Opleiding</w:t>
          </w:r>
        </w:p>
      </w:docPartBody>
    </w:docPart>
    <w:docPart>
      <w:docPartPr>
        <w:name w:val="35078C85E09943A19E98CCD9B9C723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BF3A00-492E-4A56-82C2-115FF051D9C0}"/>
      </w:docPartPr>
      <w:docPartBody>
        <w:p w:rsidR="00000000" w:rsidRDefault="00C447EA" w:rsidP="00C447EA">
          <w:pPr>
            <w:pStyle w:val="35078C85E09943A19E98CCD9B9C723FB"/>
          </w:pPr>
          <w:r w:rsidRPr="005152F2">
            <w:rPr>
              <w:lang w:bidi="nl-NL"/>
            </w:rPr>
            <w:t>Werkervaring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84"/>
    <w:rsid w:val="003824D0"/>
    <w:rsid w:val="00774156"/>
    <w:rsid w:val="00A53211"/>
    <w:rsid w:val="00C447EA"/>
    <w:rsid w:val="00EB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9D76DABC49C0905B2C873B39AEE7">
    <w:name w:val="DEFA9D76DABC49C0905B2C873B39AEE7"/>
  </w:style>
  <w:style w:type="paragraph" w:customStyle="1" w:styleId="809EF04024BD4D309393F13F0F1F7AD0">
    <w:name w:val="809EF04024BD4D309393F13F0F1F7AD0"/>
  </w:style>
  <w:style w:type="paragraph" w:customStyle="1" w:styleId="B989B74B9B744F9E82EBDE0A5C823C8A">
    <w:name w:val="B989B74B9B744F9E82EBDE0A5C823C8A"/>
  </w:style>
  <w:style w:type="paragraph" w:customStyle="1" w:styleId="D448BF5603A344B296C4B483E039FC23">
    <w:name w:val="D448BF5603A344B296C4B483E039FC23"/>
  </w:style>
  <w:style w:type="paragraph" w:customStyle="1" w:styleId="EDCA8A5EE78D47AC9D362B79F8350040">
    <w:name w:val="EDCA8A5EE78D47AC9D362B79F8350040"/>
  </w:style>
  <w:style w:type="paragraph" w:customStyle="1" w:styleId="D1F7AF13ECBB499AAB9E6681E1D781BE">
    <w:name w:val="D1F7AF13ECBB499AAB9E6681E1D781BE"/>
  </w:style>
  <w:style w:type="paragraph" w:customStyle="1" w:styleId="0CB3347424C74C968AD5845723A3C4FD">
    <w:name w:val="0CB3347424C74C968AD5845723A3C4FD"/>
  </w:style>
  <w:style w:type="paragraph" w:customStyle="1" w:styleId="23C21CBA777844489B8680A39076C170">
    <w:name w:val="23C21CBA777844489B8680A39076C170"/>
  </w:style>
  <w:style w:type="paragraph" w:customStyle="1" w:styleId="8EB7933C7CBB4688B3CA219453B9B71C">
    <w:name w:val="8EB7933C7CBB4688B3CA219453B9B71C"/>
  </w:style>
  <w:style w:type="paragraph" w:customStyle="1" w:styleId="D7380FA496A44205B2FB4A51B6B8A31D">
    <w:name w:val="D7380FA496A44205B2FB4A51B6B8A31D"/>
  </w:style>
  <w:style w:type="paragraph" w:customStyle="1" w:styleId="37F6F6B1114E40D799A0BB32023442CE">
    <w:name w:val="37F6F6B1114E40D799A0BB32023442CE"/>
  </w:style>
  <w:style w:type="paragraph" w:customStyle="1" w:styleId="FEE6D34758C64FDFA7F8ECAD5FA9294A">
    <w:name w:val="FEE6D34758C64FDFA7F8ECAD5FA9294A"/>
  </w:style>
  <w:style w:type="paragraph" w:customStyle="1" w:styleId="DF8F691DA24D471FAEA5546277B8B2DB">
    <w:name w:val="DF8F691DA24D471FAEA5546277B8B2DB"/>
  </w:style>
  <w:style w:type="paragraph" w:customStyle="1" w:styleId="362FA60424574CA09BE3D7B3D9423910">
    <w:name w:val="362FA60424574CA09BE3D7B3D9423910"/>
  </w:style>
  <w:style w:type="paragraph" w:customStyle="1" w:styleId="E99D81F10C12416490771B25AAFC4F5B">
    <w:name w:val="E99D81F10C12416490771B25AAFC4F5B"/>
  </w:style>
  <w:style w:type="paragraph" w:customStyle="1" w:styleId="4286BC2DB87149B49EDF25047F2CD324">
    <w:name w:val="4286BC2DB87149B49EDF25047F2CD324"/>
  </w:style>
  <w:style w:type="paragraph" w:customStyle="1" w:styleId="5F14160F4FEA4F99A36A4F83DBEB2310">
    <w:name w:val="5F14160F4FEA4F99A36A4F83DBEB2310"/>
  </w:style>
  <w:style w:type="paragraph" w:customStyle="1" w:styleId="F5E8296584B24B99AC6861B84E76AF92">
    <w:name w:val="F5E8296584B24B99AC6861B84E76AF92"/>
  </w:style>
  <w:style w:type="paragraph" w:customStyle="1" w:styleId="77CD8F7F65A24DCA8B11FB0E32FC8A23">
    <w:name w:val="77CD8F7F65A24DCA8B11FB0E32FC8A23"/>
  </w:style>
  <w:style w:type="paragraph" w:customStyle="1" w:styleId="32066B9C5C914F16A0BEB79B76580CE0">
    <w:name w:val="32066B9C5C914F16A0BEB79B76580CE0"/>
  </w:style>
  <w:style w:type="paragraph" w:customStyle="1" w:styleId="F357AFEA2C1B440A8CC254ECF47425C5">
    <w:name w:val="F357AFEA2C1B440A8CC254ECF47425C5"/>
  </w:style>
  <w:style w:type="paragraph" w:customStyle="1" w:styleId="8D244D0484564D00B80DA091CE669EB9">
    <w:name w:val="8D244D0484564D00B80DA091CE669EB9"/>
  </w:style>
  <w:style w:type="paragraph" w:customStyle="1" w:styleId="D33171FEF00547D6B3BE5A806839C617">
    <w:name w:val="D33171FEF00547D6B3BE5A806839C617"/>
  </w:style>
  <w:style w:type="paragraph" w:customStyle="1" w:styleId="F6E2108D941A4D70B913F041ED4D262C">
    <w:name w:val="F6E2108D941A4D70B913F041ED4D262C"/>
  </w:style>
  <w:style w:type="paragraph" w:customStyle="1" w:styleId="213532552682473B8B5B5A962982BEA3">
    <w:name w:val="213532552682473B8B5B5A962982BEA3"/>
    <w:rsid w:val="00C447EA"/>
  </w:style>
  <w:style w:type="paragraph" w:customStyle="1" w:styleId="7BC3F011017A4FD5B84F6F8B1DEDCA50">
    <w:name w:val="7BC3F011017A4FD5B84F6F8B1DEDCA50"/>
    <w:rsid w:val="00C447EA"/>
  </w:style>
  <w:style w:type="paragraph" w:customStyle="1" w:styleId="C87220E17CD1432D863262790320FE69">
    <w:name w:val="C87220E17CD1432D863262790320FE69"/>
    <w:rsid w:val="00C447EA"/>
  </w:style>
  <w:style w:type="paragraph" w:customStyle="1" w:styleId="35078C85E09943A19E98CCD9B9C723FB">
    <w:name w:val="35078C85E09943A19E98CCD9B9C723FB"/>
    <w:rsid w:val="00C447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Creatief resumé, ontworpen door MOO.dotx</Template>
  <TotalTime>37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Allaert</dc:creator>
  <cp:keywords/>
  <dc:description/>
  <cp:lastModifiedBy>Simon Allaert</cp:lastModifiedBy>
  <cp:revision>4</cp:revision>
  <dcterms:created xsi:type="dcterms:W3CDTF">2019-02-27T14:12:00Z</dcterms:created>
  <dcterms:modified xsi:type="dcterms:W3CDTF">2019-11-02T15:36:00Z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